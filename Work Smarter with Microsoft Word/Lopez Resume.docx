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462F1BE" w14:textId="77777777" w:rsidTr="001B2ABD">
        <w:trPr>
          <w:trHeight w:val="4410"/>
        </w:trPr>
        <w:tc>
          <w:tcPr>
            <w:tcW w:w="3600" w:type="dxa"/>
            <w:vAlign w:val="bottom"/>
          </w:tcPr>
          <w:p w14:paraId="69E818CE" w14:textId="2125C21A" w:rsidR="001B2ABD" w:rsidRDefault="00DC2A4E" w:rsidP="001B2ABD">
            <w:pPr>
              <w:tabs>
                <w:tab w:val="left" w:pos="990"/>
              </w:tabs>
              <w:jc w:val="center"/>
            </w:pPr>
            <w:r>
              <w:rPr>
                <w:noProof/>
              </w:rPr>
              <w:drawing>
                <wp:inline distT="0" distB="0" distL="0" distR="0" wp14:anchorId="40941279" wp14:editId="46B06687">
                  <wp:extent cx="2171471" cy="17595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83647" cy="1769452"/>
                          </a:xfrm>
                          <a:prstGeom prst="rect">
                            <a:avLst/>
                          </a:prstGeom>
                        </pic:spPr>
                      </pic:pic>
                    </a:graphicData>
                  </a:graphic>
                </wp:inline>
              </w:drawing>
            </w:r>
          </w:p>
        </w:tc>
        <w:tc>
          <w:tcPr>
            <w:tcW w:w="720" w:type="dxa"/>
          </w:tcPr>
          <w:p w14:paraId="080C7A92" w14:textId="77777777" w:rsidR="001B2ABD" w:rsidRDefault="001B2ABD" w:rsidP="000C45FF">
            <w:pPr>
              <w:tabs>
                <w:tab w:val="left" w:pos="990"/>
              </w:tabs>
            </w:pPr>
          </w:p>
        </w:tc>
        <w:tc>
          <w:tcPr>
            <w:tcW w:w="6470" w:type="dxa"/>
            <w:vAlign w:val="bottom"/>
          </w:tcPr>
          <w:p w14:paraId="61C6DD72" w14:textId="71471432" w:rsidR="001B2ABD" w:rsidRDefault="00ED5B86" w:rsidP="001B2ABD">
            <w:pPr>
              <w:pStyle w:val="Title"/>
            </w:pPr>
            <w:r w:rsidRPr="00ED5B86">
              <w:t>Grace Lopez</w:t>
            </w:r>
          </w:p>
          <w:p w14:paraId="252A5746" w14:textId="5441EAFA" w:rsidR="001B2ABD" w:rsidRDefault="0027334B" w:rsidP="001B2ABD">
            <w:pPr>
              <w:pStyle w:val="Subtitle"/>
            </w:pPr>
            <w:r w:rsidRPr="00556725">
              <w:rPr>
                <w:spacing w:val="0"/>
                <w:w w:val="60"/>
              </w:rPr>
              <w:t>PUBLISHING ASSOCIAT</w:t>
            </w:r>
            <w:r w:rsidRPr="00556725">
              <w:rPr>
                <w:spacing w:val="18"/>
                <w:w w:val="60"/>
              </w:rPr>
              <w:t>E</w:t>
            </w:r>
          </w:p>
        </w:tc>
      </w:tr>
      <w:tr w:rsidR="001B2ABD" w14:paraId="4C2F1233" w14:textId="77777777" w:rsidTr="001B2ABD">
        <w:tc>
          <w:tcPr>
            <w:tcW w:w="3600" w:type="dxa"/>
          </w:tcPr>
          <w:p w14:paraId="42E0F3A5" w14:textId="2F14752F" w:rsidR="001B2ABD" w:rsidRDefault="006E6756" w:rsidP="00036450">
            <w:pPr>
              <w:pStyle w:val="Heading3"/>
            </w:pPr>
            <w:r>
              <w:t>ADDRESS</w:t>
            </w:r>
          </w:p>
          <w:p w14:paraId="452F6C19" w14:textId="6C08E8DE" w:rsidR="006E6756" w:rsidRDefault="006E6756" w:rsidP="006E6756">
            <w:r>
              <w:t>Apt 49 B Sycamore Heights</w:t>
            </w:r>
          </w:p>
          <w:p w14:paraId="4752CC9B" w14:textId="77777777" w:rsidR="006E6756" w:rsidRDefault="006E6756" w:rsidP="006E6756">
            <w:r>
              <w:t>Mountain View Street, Santa Barbara</w:t>
            </w:r>
          </w:p>
          <w:p w14:paraId="4E8021C3" w14:textId="77777777" w:rsidR="006E6756" w:rsidRDefault="006E6756" w:rsidP="006E6756">
            <w:r>
              <w:t xml:space="preserve">California, </w:t>
            </w:r>
          </w:p>
          <w:p w14:paraId="194FF873" w14:textId="2CDA6A9C" w:rsidR="00036450" w:rsidRDefault="006E6756" w:rsidP="006E6756">
            <w:r>
              <w:t>US, 93101.</w:t>
            </w:r>
          </w:p>
          <w:p w14:paraId="2BFB168A" w14:textId="77777777" w:rsidR="00036450" w:rsidRDefault="00036450" w:rsidP="00036450"/>
          <w:sdt>
            <w:sdtPr>
              <w:id w:val="-1954003311"/>
              <w:placeholder>
                <w:docPart w:val="97CE8AA12AF54C61BD636216F3ABB09A"/>
              </w:placeholder>
              <w:temporary/>
              <w:showingPlcHdr/>
              <w15:appearance w15:val="hidden"/>
            </w:sdtPr>
            <w:sdtEndPr/>
            <w:sdtContent>
              <w:p w14:paraId="5A9C7FE7" w14:textId="77777777" w:rsidR="00036450" w:rsidRPr="00CB0055" w:rsidRDefault="00CB0055" w:rsidP="00CB0055">
                <w:pPr>
                  <w:pStyle w:val="Heading3"/>
                </w:pPr>
                <w:r w:rsidRPr="00CB0055">
                  <w:t>Contact</w:t>
                </w:r>
              </w:p>
            </w:sdtContent>
          </w:sdt>
          <w:sdt>
            <w:sdtPr>
              <w:id w:val="1111563247"/>
              <w:placeholder>
                <w:docPart w:val="80DAE57A382F40E68D32947B61448164"/>
              </w:placeholder>
              <w:temporary/>
              <w:showingPlcHdr/>
              <w15:appearance w15:val="hidden"/>
            </w:sdtPr>
            <w:sdtEndPr/>
            <w:sdtContent>
              <w:p w14:paraId="40E39D9B" w14:textId="77777777" w:rsidR="004D3011" w:rsidRDefault="004D3011" w:rsidP="004D3011">
                <w:r w:rsidRPr="004D3011">
                  <w:t>PHONE:</w:t>
                </w:r>
              </w:p>
            </w:sdtContent>
          </w:sdt>
          <w:p w14:paraId="7722113B" w14:textId="757BD153" w:rsidR="004D3011" w:rsidRDefault="00943682" w:rsidP="004D3011">
            <w:r w:rsidRPr="00943682">
              <w:t>00-234-567-8910</w:t>
            </w:r>
          </w:p>
          <w:p w14:paraId="70FC0109" w14:textId="77777777" w:rsidR="004D3011" w:rsidRPr="004D3011" w:rsidRDefault="004D3011" w:rsidP="004D3011"/>
          <w:sdt>
            <w:sdtPr>
              <w:id w:val="-240260293"/>
              <w:placeholder>
                <w:docPart w:val="D985885ED2D740A8A01B871FE55C7B9F"/>
              </w:placeholder>
              <w:temporary/>
              <w:showingPlcHdr/>
              <w15:appearance w15:val="hidden"/>
            </w:sdtPr>
            <w:sdtEndPr/>
            <w:sdtContent>
              <w:p w14:paraId="253C0528" w14:textId="77777777" w:rsidR="004D3011" w:rsidRDefault="004D3011" w:rsidP="004D3011">
                <w:r w:rsidRPr="004D3011">
                  <w:t>EMAIL:</w:t>
                </w:r>
              </w:p>
            </w:sdtContent>
          </w:sdt>
          <w:p w14:paraId="0A9E8FF9" w14:textId="691D8156" w:rsidR="00036450" w:rsidRPr="00E4381A" w:rsidRDefault="00943682" w:rsidP="004D3011">
            <w:pPr>
              <w:rPr>
                <w:rStyle w:val="Hyperlink"/>
              </w:rPr>
            </w:pPr>
            <w:r w:rsidRPr="00943682">
              <w:t>Glopez@westcal.com</w:t>
            </w:r>
          </w:p>
          <w:p w14:paraId="0005FF07" w14:textId="43079EBF" w:rsidR="004D3011" w:rsidRPr="00CB0055" w:rsidRDefault="00885E54" w:rsidP="00CB0055">
            <w:pPr>
              <w:pStyle w:val="Heading3"/>
            </w:pPr>
            <w:r>
              <w:t>INTERESTS</w:t>
            </w:r>
          </w:p>
          <w:p w14:paraId="01157288" w14:textId="5E62356C" w:rsidR="004D3011" w:rsidRDefault="00126475" w:rsidP="004D3011">
            <w:r w:rsidRPr="00126475">
              <w:t>Organizing events in the community</w:t>
            </w:r>
          </w:p>
          <w:p w14:paraId="78A8687E" w14:textId="77777777" w:rsidR="00A434C0" w:rsidRDefault="00A434C0" w:rsidP="004D3011"/>
          <w:p w14:paraId="2ED78DB8" w14:textId="6FBD9811" w:rsidR="004D3011" w:rsidRDefault="00126475" w:rsidP="004D3011">
            <w:r w:rsidRPr="00126475">
              <w:t>Being involved with charities</w:t>
            </w:r>
          </w:p>
          <w:p w14:paraId="577FAC66" w14:textId="77777777" w:rsidR="00A434C0" w:rsidRDefault="00A434C0" w:rsidP="004D3011"/>
          <w:p w14:paraId="1E64A9D3" w14:textId="5805B85E" w:rsidR="004D3011" w:rsidRDefault="00511926" w:rsidP="004D3011">
            <w:r w:rsidRPr="00511926">
              <w:t>Volunteering at local companies, clubs and organizations</w:t>
            </w:r>
          </w:p>
          <w:p w14:paraId="6E7EDCE4" w14:textId="77777777" w:rsidR="00A434C0" w:rsidRDefault="00A434C0" w:rsidP="004D3011"/>
          <w:p w14:paraId="2B14F75B" w14:textId="77777777" w:rsidR="004D3011" w:rsidRDefault="00A434C0" w:rsidP="004D3011">
            <w:r w:rsidRPr="00A434C0">
              <w:t>Cooking and baking</w:t>
            </w:r>
          </w:p>
          <w:p w14:paraId="0685C318" w14:textId="77777777" w:rsidR="00A434C0" w:rsidRDefault="00A434C0" w:rsidP="004D3011"/>
          <w:p w14:paraId="16D3C19F" w14:textId="35B9D31D" w:rsidR="00A434C0" w:rsidRPr="004D3011" w:rsidRDefault="00A434C0" w:rsidP="004D3011">
            <w:r w:rsidRPr="00A434C0">
              <w:t>Reading and writing books and articles</w:t>
            </w:r>
          </w:p>
        </w:tc>
        <w:tc>
          <w:tcPr>
            <w:tcW w:w="720" w:type="dxa"/>
          </w:tcPr>
          <w:p w14:paraId="54B7AC8E" w14:textId="77777777" w:rsidR="001B2ABD" w:rsidRDefault="001B2ABD" w:rsidP="000C45FF">
            <w:pPr>
              <w:tabs>
                <w:tab w:val="left" w:pos="990"/>
              </w:tabs>
            </w:pPr>
          </w:p>
        </w:tc>
        <w:tc>
          <w:tcPr>
            <w:tcW w:w="6470" w:type="dxa"/>
          </w:tcPr>
          <w:sdt>
            <w:sdtPr>
              <w:id w:val="1049110328"/>
              <w:placeholder>
                <w:docPart w:val="F3598B79CD3B4389ACB0CB06C4A65AE7"/>
              </w:placeholder>
              <w:temporary/>
              <w:showingPlcHdr/>
              <w15:appearance w15:val="hidden"/>
            </w:sdtPr>
            <w:sdtEndPr/>
            <w:sdtContent>
              <w:p w14:paraId="25639B7B" w14:textId="77777777" w:rsidR="001B2ABD" w:rsidRDefault="00E25A26" w:rsidP="00036450">
                <w:pPr>
                  <w:pStyle w:val="Heading2"/>
                </w:pPr>
                <w:r w:rsidRPr="00036450">
                  <w:t>EDUCATION</w:t>
                </w:r>
              </w:p>
            </w:sdtContent>
          </w:sdt>
          <w:p w14:paraId="795073A1" w14:textId="4E7C17D2" w:rsidR="00036450" w:rsidRPr="00036450" w:rsidRDefault="00595F1A" w:rsidP="00B359E4">
            <w:pPr>
              <w:pStyle w:val="Heading4"/>
            </w:pPr>
            <w:r w:rsidRPr="00595F1A">
              <w:t>SB Community College</w:t>
            </w:r>
          </w:p>
          <w:p w14:paraId="1E70DF4D" w14:textId="56C79446" w:rsidR="00036450" w:rsidRPr="00B359E4" w:rsidRDefault="00595F1A" w:rsidP="00B359E4">
            <w:pPr>
              <w:pStyle w:val="Date"/>
            </w:pPr>
            <w:r>
              <w:t>2021</w:t>
            </w:r>
          </w:p>
          <w:p w14:paraId="2ACBAFF7" w14:textId="46DC384C" w:rsidR="00036450" w:rsidRDefault="00595F1A" w:rsidP="00036450">
            <w:r w:rsidRPr="00595F1A">
              <w:t>Editing and Publishing Graduate Certificate</w:t>
            </w:r>
          </w:p>
          <w:p w14:paraId="09688544" w14:textId="77777777" w:rsidR="00595F1A" w:rsidRDefault="00595F1A" w:rsidP="00036450"/>
          <w:p w14:paraId="632A5D63" w14:textId="22076A51" w:rsidR="00036450" w:rsidRPr="00B359E4" w:rsidRDefault="0053057D" w:rsidP="00B359E4">
            <w:pPr>
              <w:pStyle w:val="Heading4"/>
            </w:pPr>
            <w:r w:rsidRPr="0053057D">
              <w:t>Cleveland High School</w:t>
            </w:r>
          </w:p>
          <w:p w14:paraId="6B4D83D1" w14:textId="57335FAD" w:rsidR="00036450" w:rsidRPr="00B359E4" w:rsidRDefault="0053057D" w:rsidP="00B359E4">
            <w:pPr>
              <w:pStyle w:val="Date"/>
            </w:pPr>
            <w:r>
              <w:t>2008</w:t>
            </w:r>
          </w:p>
          <w:p w14:paraId="17C6D580" w14:textId="47040C96" w:rsidR="00036450" w:rsidRDefault="00036450" w:rsidP="00036450"/>
          <w:p w14:paraId="0163BFFF" w14:textId="113EB9EB" w:rsidR="00A518B4" w:rsidRPr="00A518B4" w:rsidRDefault="00A518B4" w:rsidP="00036450">
            <w:pPr>
              <w:rPr>
                <w:b/>
                <w:bCs/>
              </w:rPr>
            </w:pPr>
            <w:r w:rsidRPr="00A518B4">
              <w:rPr>
                <w:b/>
                <w:bCs/>
              </w:rPr>
              <w:t>Franklin Junior High</w:t>
            </w:r>
          </w:p>
          <w:p w14:paraId="02FD9DCC" w14:textId="3A0F72AF" w:rsidR="00A518B4" w:rsidRDefault="00A518B4" w:rsidP="00036450">
            <w:r>
              <w:t>2008</w:t>
            </w:r>
          </w:p>
          <w:sdt>
            <w:sdtPr>
              <w:id w:val="1001553383"/>
              <w:placeholder>
                <w:docPart w:val="CE305EABE532454DB4FE0345F975D13F"/>
              </w:placeholder>
              <w:temporary/>
              <w:showingPlcHdr/>
              <w15:appearance w15:val="hidden"/>
            </w:sdtPr>
            <w:sdtEndPr/>
            <w:sdtContent>
              <w:p w14:paraId="41F94A9E" w14:textId="77777777" w:rsidR="00036450" w:rsidRDefault="00036450" w:rsidP="00036450">
                <w:pPr>
                  <w:pStyle w:val="Heading2"/>
                </w:pPr>
                <w:r w:rsidRPr="00036450">
                  <w:t>WORK EXPERIENCE</w:t>
                </w:r>
              </w:p>
            </w:sdtContent>
          </w:sdt>
          <w:p w14:paraId="7390E602" w14:textId="4DF0E171" w:rsidR="00036450" w:rsidRDefault="001D39E3" w:rsidP="00635556">
            <w:pPr>
              <w:pStyle w:val="Heading4"/>
            </w:pPr>
            <w:r w:rsidRPr="001D39E3">
              <w:t>WestCal Publishing</w:t>
            </w:r>
            <w:r>
              <w:t xml:space="preserve"> </w:t>
            </w:r>
            <w:r w:rsidRPr="001D39E3">
              <w:t>Publishing Associate</w:t>
            </w:r>
          </w:p>
          <w:p w14:paraId="2D057D80" w14:textId="30F29FC2" w:rsidR="00635556" w:rsidRPr="00635556" w:rsidRDefault="00635556" w:rsidP="00635556">
            <w:r>
              <w:t>Current</w:t>
            </w:r>
          </w:p>
          <w:p w14:paraId="18D4CF2B" w14:textId="110667CA" w:rsidR="00036450" w:rsidRDefault="00635556" w:rsidP="00036450">
            <w:r>
              <w:rPr>
                <w:rFonts w:eastAsiaTheme="minorHAnsi"/>
                <w:noProof/>
                <w:lang w:val="en-GB" w:eastAsia="en-IE"/>
              </w:rPr>
              <w:t>H</w:t>
            </w:r>
            <w:r w:rsidRPr="00501706">
              <w:rPr>
                <w:rFonts w:eastAsiaTheme="minorHAnsi"/>
                <w:noProof/>
                <w:lang w:val="en-GB" w:eastAsia="en-IE"/>
              </w:rPr>
              <w:t xml:space="preserve">andles the administrative functions of </w:t>
            </w:r>
            <w:r>
              <w:rPr>
                <w:rFonts w:eastAsiaTheme="minorHAnsi"/>
                <w:noProof/>
                <w:lang w:val="en-GB" w:eastAsia="en-IE"/>
              </w:rPr>
              <w:t>publishing newsletters</w:t>
            </w:r>
            <w:r w:rsidRPr="00501706">
              <w:rPr>
                <w:rFonts w:eastAsiaTheme="minorHAnsi"/>
                <w:noProof/>
                <w:lang w:val="en-GB" w:eastAsia="en-IE"/>
              </w:rPr>
              <w:t>, magazine</w:t>
            </w:r>
            <w:r>
              <w:rPr>
                <w:rFonts w:eastAsiaTheme="minorHAnsi"/>
                <w:noProof/>
                <w:lang w:val="en-GB" w:eastAsia="en-IE"/>
              </w:rPr>
              <w:t>s</w:t>
            </w:r>
            <w:r w:rsidRPr="00501706">
              <w:rPr>
                <w:rFonts w:eastAsiaTheme="minorHAnsi"/>
                <w:noProof/>
                <w:lang w:val="en-GB" w:eastAsia="en-IE"/>
              </w:rPr>
              <w:t>, Web site</w:t>
            </w:r>
            <w:r>
              <w:rPr>
                <w:rFonts w:eastAsiaTheme="minorHAnsi"/>
                <w:noProof/>
                <w:lang w:val="en-GB" w:eastAsia="en-IE"/>
              </w:rPr>
              <w:t>s</w:t>
            </w:r>
            <w:r w:rsidRPr="00501706">
              <w:rPr>
                <w:rFonts w:eastAsiaTheme="minorHAnsi"/>
                <w:noProof/>
                <w:lang w:val="en-GB" w:eastAsia="en-IE"/>
              </w:rPr>
              <w:t xml:space="preserve"> or book</w:t>
            </w:r>
            <w:r>
              <w:rPr>
                <w:rFonts w:eastAsiaTheme="minorHAnsi"/>
                <w:noProof/>
                <w:lang w:val="en-GB" w:eastAsia="en-IE"/>
              </w:rPr>
              <w:t>s</w:t>
            </w:r>
          </w:p>
          <w:p w14:paraId="7848FF8B" w14:textId="77777777" w:rsidR="008D32A1" w:rsidRDefault="008D32A1" w:rsidP="00B359E4">
            <w:pPr>
              <w:pStyle w:val="Heading4"/>
            </w:pPr>
          </w:p>
          <w:p w14:paraId="0E491633" w14:textId="2A30EA33" w:rsidR="004D3011" w:rsidRDefault="008D32A1" w:rsidP="00E726F0">
            <w:pPr>
              <w:pStyle w:val="Heading4"/>
            </w:pPr>
            <w:r w:rsidRPr="001D39E3">
              <w:t>WestCal Publishing</w:t>
            </w:r>
            <w:r w:rsidR="004D3011" w:rsidRPr="004D3011">
              <w:t xml:space="preserve"> </w:t>
            </w:r>
            <w:r w:rsidRPr="008D32A1">
              <w:t>Senior Fulfilment Operative</w:t>
            </w:r>
          </w:p>
          <w:p w14:paraId="31956F5C" w14:textId="6C28F4C0" w:rsidR="00E726F0" w:rsidRPr="00E726F0" w:rsidRDefault="00E726F0" w:rsidP="00E726F0">
            <w:r>
              <w:t>2020</w:t>
            </w:r>
          </w:p>
          <w:p w14:paraId="0D8011C5" w14:textId="3D17B6B4" w:rsidR="004D3011" w:rsidRDefault="00E726F0" w:rsidP="00036450">
            <w:r w:rsidRPr="00E726F0">
              <w:t>Manage</w:t>
            </w:r>
            <w:r w:rsidR="00B46A03">
              <w:t>d</w:t>
            </w:r>
            <w:r w:rsidRPr="00E726F0">
              <w:t xml:space="preserve"> all order entry tasks and proactively support the timely shipping of orders. Ensure</w:t>
            </w:r>
            <w:r w:rsidR="00B46A03">
              <w:t>d</w:t>
            </w:r>
            <w:r w:rsidRPr="00E726F0">
              <w:t xml:space="preserve"> customer information/product information is accurately replicated in Order tracking tools. Report</w:t>
            </w:r>
            <w:r w:rsidR="00B46A03">
              <w:t>ed</w:t>
            </w:r>
            <w:r w:rsidRPr="00E726F0">
              <w:t xml:space="preserve"> any inconsistencies and work to escalate to Order Fulfilment Team Leader as appropriate.</w:t>
            </w:r>
          </w:p>
          <w:p w14:paraId="5C0D28A2" w14:textId="77777777" w:rsidR="00E726F0" w:rsidRDefault="00E726F0" w:rsidP="00036450"/>
          <w:p w14:paraId="0536770E" w14:textId="4E7FE203" w:rsidR="004D3011" w:rsidRPr="004D3011" w:rsidRDefault="00B46A03" w:rsidP="00B359E4">
            <w:pPr>
              <w:pStyle w:val="Heading4"/>
              <w:rPr>
                <w:bCs/>
              </w:rPr>
            </w:pPr>
            <w:r w:rsidRPr="00B46A03">
              <w:t>Tree of Idleness</w:t>
            </w:r>
            <w:r w:rsidR="004D3011" w:rsidRPr="004D3011">
              <w:t xml:space="preserve"> </w:t>
            </w:r>
            <w:r>
              <w:t>Waiter</w:t>
            </w:r>
          </w:p>
          <w:p w14:paraId="15820850" w14:textId="13566BF5" w:rsidR="004D3011" w:rsidRPr="004D3011" w:rsidRDefault="00B46A03" w:rsidP="00B359E4">
            <w:pPr>
              <w:pStyle w:val="Date"/>
            </w:pPr>
            <w:r>
              <w:t>2018-2019</w:t>
            </w:r>
          </w:p>
          <w:p w14:paraId="7BB1EFD7" w14:textId="3B1CBC5E" w:rsidR="004D3011" w:rsidRDefault="00B46A03" w:rsidP="00036450">
            <w:r w:rsidRPr="00B46A03">
              <w:t>Greeting guests and taking drink and food orders. Staying attentive to the needs of guests in the dining area. Delivering food from the kitchen to the guests. Ensuring the food order is made correctly by kitchen staff and looks presentable for guests.</w:t>
            </w:r>
          </w:p>
          <w:p w14:paraId="587326EE" w14:textId="54A96EEC" w:rsidR="00B46A03" w:rsidRDefault="00B46A03" w:rsidP="00036450"/>
          <w:p w14:paraId="0311343F" w14:textId="661CC696" w:rsidR="00B46A03" w:rsidRDefault="00B46A03" w:rsidP="00036450">
            <w:pPr>
              <w:rPr>
                <w:b/>
                <w:bCs/>
              </w:rPr>
            </w:pPr>
            <w:r w:rsidRPr="00B46A03">
              <w:rPr>
                <w:b/>
                <w:bCs/>
              </w:rPr>
              <w:t>New to You Retail Assistant</w:t>
            </w:r>
          </w:p>
          <w:p w14:paraId="78FB4A6C" w14:textId="3EF0A404" w:rsidR="00556725" w:rsidRPr="00556725" w:rsidRDefault="00556725" w:rsidP="00036450">
            <w:r>
              <w:t>2015-2017</w:t>
            </w:r>
          </w:p>
          <w:p w14:paraId="6CA40016" w14:textId="6AA44FDD" w:rsidR="00B46A03" w:rsidRDefault="00B46A03" w:rsidP="00036450"/>
          <w:p w14:paraId="3C98C580" w14:textId="7D612A5B" w:rsidR="00B46A03" w:rsidRDefault="00B46A03" w:rsidP="00036450">
            <w:r>
              <w:t>A</w:t>
            </w:r>
            <w:r w:rsidRPr="00B46A03">
              <w:t>ssist</w:t>
            </w:r>
            <w:r>
              <w:t>ed</w:t>
            </w:r>
            <w:r w:rsidRPr="00B46A03">
              <w:t xml:space="preserve"> customers and ensure that they have an enjoyable shopping experience and want to return. Greet customers who enter the store. Answer queries and handle customer complaints, sending them to management if necessary. Deal</w:t>
            </w:r>
            <w:r>
              <w:t>t</w:t>
            </w:r>
            <w:r w:rsidRPr="00B46A03">
              <w:t xml:space="preserve"> with customer refunds.</w:t>
            </w:r>
          </w:p>
          <w:p w14:paraId="7CCFD519" w14:textId="48E02F9D" w:rsidR="00036450" w:rsidRPr="004D3011" w:rsidRDefault="00036450" w:rsidP="004D3011">
            <w:pPr>
              <w:rPr>
                <w:color w:val="FFFFFF" w:themeColor="background1"/>
              </w:rPr>
            </w:pPr>
          </w:p>
        </w:tc>
      </w:tr>
    </w:tbl>
    <w:p w14:paraId="44D9FA94" w14:textId="77777777" w:rsidR="0043117B" w:rsidRDefault="00602555"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0C13C" w14:textId="77777777" w:rsidR="00602555" w:rsidRDefault="00602555" w:rsidP="000C45FF">
      <w:r>
        <w:separator/>
      </w:r>
    </w:p>
  </w:endnote>
  <w:endnote w:type="continuationSeparator" w:id="0">
    <w:p w14:paraId="3916ED2D" w14:textId="77777777" w:rsidR="00602555" w:rsidRDefault="0060255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868C4" w14:textId="77777777" w:rsidR="00602555" w:rsidRDefault="00602555" w:rsidP="000C45FF">
      <w:r>
        <w:separator/>
      </w:r>
    </w:p>
  </w:footnote>
  <w:footnote w:type="continuationSeparator" w:id="0">
    <w:p w14:paraId="114E840C" w14:textId="77777777" w:rsidR="00602555" w:rsidRDefault="00602555"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9E033" w14:textId="77777777" w:rsidR="000C45FF" w:rsidRDefault="000C45FF">
    <w:pPr>
      <w:pStyle w:val="Header"/>
    </w:pPr>
    <w:r>
      <w:rPr>
        <w:noProof/>
      </w:rPr>
      <w:drawing>
        <wp:anchor distT="0" distB="0" distL="114300" distR="114300" simplePos="0" relativeHeight="251658240" behindDoc="1" locked="0" layoutInCell="1" allowOverlap="1" wp14:anchorId="105A8298" wp14:editId="7B50C36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A138C"/>
    <w:multiLevelType w:val="multilevel"/>
    <w:tmpl w:val="4FB6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68"/>
    <w:rsid w:val="00036450"/>
    <w:rsid w:val="00094499"/>
    <w:rsid w:val="000C45FF"/>
    <w:rsid w:val="000E3FD1"/>
    <w:rsid w:val="00112054"/>
    <w:rsid w:val="00126475"/>
    <w:rsid w:val="001317D8"/>
    <w:rsid w:val="001525E1"/>
    <w:rsid w:val="00180329"/>
    <w:rsid w:val="0019001F"/>
    <w:rsid w:val="001A74A5"/>
    <w:rsid w:val="001B2ABD"/>
    <w:rsid w:val="001D39E3"/>
    <w:rsid w:val="001E0391"/>
    <w:rsid w:val="001E1759"/>
    <w:rsid w:val="001F1ECC"/>
    <w:rsid w:val="002400EB"/>
    <w:rsid w:val="00256CF7"/>
    <w:rsid w:val="0027334B"/>
    <w:rsid w:val="00281FD5"/>
    <w:rsid w:val="002B2068"/>
    <w:rsid w:val="0030481B"/>
    <w:rsid w:val="003156FC"/>
    <w:rsid w:val="003254B5"/>
    <w:rsid w:val="0037121F"/>
    <w:rsid w:val="003910D8"/>
    <w:rsid w:val="003A6B7D"/>
    <w:rsid w:val="003B06CA"/>
    <w:rsid w:val="004071FC"/>
    <w:rsid w:val="00445947"/>
    <w:rsid w:val="004813B3"/>
    <w:rsid w:val="00496591"/>
    <w:rsid w:val="004C63E4"/>
    <w:rsid w:val="004D3011"/>
    <w:rsid w:val="00511926"/>
    <w:rsid w:val="005262AC"/>
    <w:rsid w:val="0053057D"/>
    <w:rsid w:val="00556725"/>
    <w:rsid w:val="00595F1A"/>
    <w:rsid w:val="005E39D5"/>
    <w:rsid w:val="00600670"/>
    <w:rsid w:val="00602555"/>
    <w:rsid w:val="0062123A"/>
    <w:rsid w:val="00635556"/>
    <w:rsid w:val="00646E75"/>
    <w:rsid w:val="006771D0"/>
    <w:rsid w:val="006E6756"/>
    <w:rsid w:val="00715FCB"/>
    <w:rsid w:val="00743101"/>
    <w:rsid w:val="00764C9F"/>
    <w:rsid w:val="007775E1"/>
    <w:rsid w:val="007867A0"/>
    <w:rsid w:val="007927F5"/>
    <w:rsid w:val="00802CA0"/>
    <w:rsid w:val="00885E54"/>
    <w:rsid w:val="008D32A1"/>
    <w:rsid w:val="009260CD"/>
    <w:rsid w:val="00940A66"/>
    <w:rsid w:val="00943682"/>
    <w:rsid w:val="00952C25"/>
    <w:rsid w:val="00A2118D"/>
    <w:rsid w:val="00A434C0"/>
    <w:rsid w:val="00A518B4"/>
    <w:rsid w:val="00AD0A50"/>
    <w:rsid w:val="00AD76E2"/>
    <w:rsid w:val="00B20152"/>
    <w:rsid w:val="00B359E4"/>
    <w:rsid w:val="00B46A03"/>
    <w:rsid w:val="00B57D98"/>
    <w:rsid w:val="00B70850"/>
    <w:rsid w:val="00C066B6"/>
    <w:rsid w:val="00C37BA1"/>
    <w:rsid w:val="00C4674C"/>
    <w:rsid w:val="00C506CF"/>
    <w:rsid w:val="00C72BED"/>
    <w:rsid w:val="00C91C3B"/>
    <w:rsid w:val="00C9578B"/>
    <w:rsid w:val="00CB0055"/>
    <w:rsid w:val="00D2522B"/>
    <w:rsid w:val="00D422DE"/>
    <w:rsid w:val="00D5459D"/>
    <w:rsid w:val="00DA1F4D"/>
    <w:rsid w:val="00DC2A4E"/>
    <w:rsid w:val="00DD172A"/>
    <w:rsid w:val="00E25A26"/>
    <w:rsid w:val="00E4381A"/>
    <w:rsid w:val="00E55D74"/>
    <w:rsid w:val="00E726F0"/>
    <w:rsid w:val="00ED5B86"/>
    <w:rsid w:val="00F60274"/>
    <w:rsid w:val="00F77FB9"/>
    <w:rsid w:val="00FB068F"/>
    <w:rsid w:val="00FB5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0E95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AppData\Local\Microsoft\Office\16.0\DTS\en-US%7b138DFAE5-C809-47D9-B25F-18992A2F7D87%7d\%7b54FD0881-4D59-4DC0-8E79-79747503F08F%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CE8AA12AF54C61BD636216F3ABB09A"/>
        <w:category>
          <w:name w:val="General"/>
          <w:gallery w:val="placeholder"/>
        </w:category>
        <w:types>
          <w:type w:val="bbPlcHdr"/>
        </w:types>
        <w:behaviors>
          <w:behavior w:val="content"/>
        </w:behaviors>
        <w:guid w:val="{10275ACF-E2B1-4E5A-9D5E-69BD142C9848}"/>
      </w:docPartPr>
      <w:docPartBody>
        <w:p w:rsidR="00AF7D4E" w:rsidRDefault="00E86CEE">
          <w:pPr>
            <w:pStyle w:val="97CE8AA12AF54C61BD636216F3ABB09A"/>
          </w:pPr>
          <w:r w:rsidRPr="00CB0055">
            <w:t>Contact</w:t>
          </w:r>
        </w:p>
      </w:docPartBody>
    </w:docPart>
    <w:docPart>
      <w:docPartPr>
        <w:name w:val="80DAE57A382F40E68D32947B61448164"/>
        <w:category>
          <w:name w:val="General"/>
          <w:gallery w:val="placeholder"/>
        </w:category>
        <w:types>
          <w:type w:val="bbPlcHdr"/>
        </w:types>
        <w:behaviors>
          <w:behavior w:val="content"/>
        </w:behaviors>
        <w:guid w:val="{E2009440-B44F-44F5-8FD7-BD48B96B4C74}"/>
      </w:docPartPr>
      <w:docPartBody>
        <w:p w:rsidR="00AF7D4E" w:rsidRDefault="00E86CEE">
          <w:pPr>
            <w:pStyle w:val="80DAE57A382F40E68D32947B61448164"/>
          </w:pPr>
          <w:r w:rsidRPr="004D3011">
            <w:t>PHONE:</w:t>
          </w:r>
        </w:p>
      </w:docPartBody>
    </w:docPart>
    <w:docPart>
      <w:docPartPr>
        <w:name w:val="D985885ED2D740A8A01B871FE55C7B9F"/>
        <w:category>
          <w:name w:val="General"/>
          <w:gallery w:val="placeholder"/>
        </w:category>
        <w:types>
          <w:type w:val="bbPlcHdr"/>
        </w:types>
        <w:behaviors>
          <w:behavior w:val="content"/>
        </w:behaviors>
        <w:guid w:val="{17F15022-186A-4774-A6F5-ED14BDEBD46A}"/>
      </w:docPartPr>
      <w:docPartBody>
        <w:p w:rsidR="00AF7D4E" w:rsidRDefault="00E86CEE">
          <w:pPr>
            <w:pStyle w:val="D985885ED2D740A8A01B871FE55C7B9F"/>
          </w:pPr>
          <w:r w:rsidRPr="004D3011">
            <w:t>EMAIL:</w:t>
          </w:r>
        </w:p>
      </w:docPartBody>
    </w:docPart>
    <w:docPart>
      <w:docPartPr>
        <w:name w:val="F3598B79CD3B4389ACB0CB06C4A65AE7"/>
        <w:category>
          <w:name w:val="General"/>
          <w:gallery w:val="placeholder"/>
        </w:category>
        <w:types>
          <w:type w:val="bbPlcHdr"/>
        </w:types>
        <w:behaviors>
          <w:behavior w:val="content"/>
        </w:behaviors>
        <w:guid w:val="{3FE48AFF-7722-4FF1-8BB2-DA160E17B585}"/>
      </w:docPartPr>
      <w:docPartBody>
        <w:p w:rsidR="00AF7D4E" w:rsidRDefault="00E86CEE">
          <w:pPr>
            <w:pStyle w:val="F3598B79CD3B4389ACB0CB06C4A65AE7"/>
          </w:pPr>
          <w:r w:rsidRPr="00036450">
            <w:t>EDUCATION</w:t>
          </w:r>
        </w:p>
      </w:docPartBody>
    </w:docPart>
    <w:docPart>
      <w:docPartPr>
        <w:name w:val="CE305EABE532454DB4FE0345F975D13F"/>
        <w:category>
          <w:name w:val="General"/>
          <w:gallery w:val="placeholder"/>
        </w:category>
        <w:types>
          <w:type w:val="bbPlcHdr"/>
        </w:types>
        <w:behaviors>
          <w:behavior w:val="content"/>
        </w:behaviors>
        <w:guid w:val="{1726A005-DA5E-4162-92C2-91E413FBEDD7}"/>
      </w:docPartPr>
      <w:docPartBody>
        <w:p w:rsidR="00AF7D4E" w:rsidRDefault="00E86CEE">
          <w:pPr>
            <w:pStyle w:val="CE305EABE532454DB4FE0345F975D13F"/>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EE"/>
    <w:rsid w:val="00956D64"/>
    <w:rsid w:val="00AF7D4E"/>
    <w:rsid w:val="00E86CE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CE8AA12AF54C61BD636216F3ABB09A">
    <w:name w:val="97CE8AA12AF54C61BD636216F3ABB09A"/>
  </w:style>
  <w:style w:type="paragraph" w:customStyle="1" w:styleId="80DAE57A382F40E68D32947B61448164">
    <w:name w:val="80DAE57A382F40E68D32947B61448164"/>
  </w:style>
  <w:style w:type="paragraph" w:customStyle="1" w:styleId="D985885ED2D740A8A01B871FE55C7B9F">
    <w:name w:val="D985885ED2D740A8A01B871FE55C7B9F"/>
  </w:style>
  <w:style w:type="character" w:styleId="Hyperlink">
    <w:name w:val="Hyperlink"/>
    <w:basedOn w:val="DefaultParagraphFont"/>
    <w:uiPriority w:val="99"/>
    <w:unhideWhenUsed/>
    <w:rPr>
      <w:color w:val="C45911" w:themeColor="accent2" w:themeShade="BF"/>
      <w:u w:val="single"/>
    </w:rPr>
  </w:style>
  <w:style w:type="paragraph" w:customStyle="1" w:styleId="F3598B79CD3B4389ACB0CB06C4A65AE7">
    <w:name w:val="F3598B79CD3B4389ACB0CB06C4A65AE7"/>
  </w:style>
  <w:style w:type="paragraph" w:customStyle="1" w:styleId="CE305EABE532454DB4FE0345F975D13F">
    <w:name w:val="CE305EABE532454DB4FE0345F975D13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{54FD0881-4D59-4DC0-8E79-79747503F08F}tf00546271_win32.dotx</Template>
  <TotalTime>0</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2022-01-15T21:20:00Z</dcterms:created>
  <dcterms:modified xsi:type="dcterms:W3CDTF">2022-01-15T21:45:00Z</dcterms:modified>
</cp:coreProperties>
</file>