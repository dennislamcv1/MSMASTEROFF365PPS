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781" w14:textId="77777777" w:rsidR="00615652" w:rsidRDefault="00486DB9" w:rsidP="002A7968">
      <w:r>
        <w:rPr>
          <w:noProof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54C02FD8" wp14:editId="6BF86575">
                <wp:simplePos x="0" y="0"/>
                <wp:positionH relativeFrom="page">
                  <wp:posOffset>7002780</wp:posOffset>
                </wp:positionH>
                <wp:positionV relativeFrom="page">
                  <wp:posOffset>703580</wp:posOffset>
                </wp:positionV>
                <wp:extent cx="2857500" cy="337820"/>
                <wp:effectExtent l="0" t="0" r="0" b="5080"/>
                <wp:wrapNone/>
                <wp:docPr id="67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857500" cy="33782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CDCAF7" id="Oval 209" o:spid="_x0000_s1026" style="position:absolute;margin-left:551.4pt;margin-top:55.4pt;width:225pt;height:26.6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" fillcolor="#5b9bd5 [3208]" stroked="f">
                <o:lock v:ext="edit" shapetype="t"/>
                <v:textbox inset="2.88pt,2.88pt,2.88pt,2.88pt"/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33591A3D" wp14:editId="7C505CD0">
                <wp:simplePos x="0" y="0"/>
                <wp:positionH relativeFrom="page">
                  <wp:posOffset>7421245</wp:posOffset>
                </wp:positionH>
                <wp:positionV relativeFrom="page">
                  <wp:posOffset>720725</wp:posOffset>
                </wp:positionV>
                <wp:extent cx="1908810" cy="287020"/>
                <wp:effectExtent l="1270" t="0" r="4445" b="1905"/>
                <wp:wrapNone/>
                <wp:docPr id="6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0881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416D9" w14:textId="77777777" w:rsidR="00446D6F" w:rsidRPr="00BE6C46" w:rsidRDefault="00BD344B" w:rsidP="00446D6F">
                            <w:pPr>
                              <w:pStyle w:val="Heading1"/>
                            </w:pPr>
                            <w:r>
                              <w:t>Smith Training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91A3D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26" type="#_x0000_t202" style="position:absolute;margin-left:584.35pt;margin-top:56.75pt;width:150.3pt;height:22.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" filled="f" fillcolor="black" stroked="f" strokeweight="0" insetpen="t">
                <o:lock v:ext="edit" shapetype="t"/>
                <v:textbox inset="2.85pt,2.85pt,2.85pt,2.85pt">
                  <w:txbxContent>
                    <w:p w14:paraId="724416D9" w14:textId="77777777" w:rsidR="00446D6F" w:rsidRPr="00BE6C46" w:rsidRDefault="00BD344B" w:rsidP="00446D6F">
                      <w:pPr>
                        <w:pStyle w:val="Heading1"/>
                      </w:pPr>
                      <w:r>
                        <w:t>Smith Training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205A2C8" wp14:editId="1D429904">
                <wp:simplePos x="0" y="0"/>
                <wp:positionH relativeFrom="page">
                  <wp:posOffset>7080885</wp:posOffset>
                </wp:positionH>
                <wp:positionV relativeFrom="page">
                  <wp:posOffset>399415</wp:posOffset>
                </wp:positionV>
                <wp:extent cx="2604135" cy="781685"/>
                <wp:effectExtent l="13335" t="8890" r="11430" b="9525"/>
                <wp:wrapNone/>
                <wp:docPr id="62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4135" cy="781685"/>
                          <a:chOff x="24627841" y="19316701"/>
                          <a:chExt cx="2604133" cy="781696"/>
                        </a:xfrm>
                      </wpg:grpSpPr>
                      <wps:wsp>
                        <wps:cNvPr id="63" name="Rectangle 191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627841" y="19316701"/>
                            <a:ext cx="2604133" cy="78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Oval 192"/>
                        <wps:cNvSpPr>
                          <a:spLocks noChangeArrowheads="1" noChangeShapeType="1"/>
                        </wps:cNvSpPr>
                        <wps:spPr bwMode="auto">
                          <a:xfrm rot="20820000">
                            <a:off x="24701117" y="19543257"/>
                            <a:ext cx="2488595" cy="349932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Oval 193"/>
                        <wps:cNvSpPr>
                          <a:spLocks noChangeArrowheads="1" noChangeShapeType="1"/>
                        </wps:cNvSpPr>
                        <wps:spPr bwMode="auto">
                          <a:xfrm rot="20820000">
                            <a:off x="24644900" y="19528986"/>
                            <a:ext cx="2570016" cy="3330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87DFA" id="Group 190" o:spid="_x0000_s1026" style="position:absolute;margin-left:557.55pt;margin-top:31.45pt;width:205.05pt;height:61.55pt;z-index:251644416;mso-position-horizontal-relative:page;mso-position-vertical-relative:page" coordorigin="246278,193167" coordsize="26041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">
                <v:rect id="Rectangle 191" o:spid="_x0000_s1027" style="position:absolute;left:246278;top:193167;width:26041;height:781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" stroked="f">
                  <v:stroke joinstyle="round"/>
                  <o:lock v:ext="edit" shapetype="t"/>
                  <v:textbox inset="2.88pt,2.88pt,2.88pt,2.88pt"/>
                </v:rect>
                <v:oval id="Oval 192" o:spid="_x0000_s1028" style="position:absolute;left:247011;top:195432;width:24886;height:3499;rotation:-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" fillcolor="#fc6" stroked="f" strokeweight="0" insetpen="t">
                  <v:shadow color="#ccc"/>
                  <o:lock v:ext="edit" shapetype="t"/>
                  <v:textbox inset="2.88pt,2.88pt,2.88pt,2.88pt"/>
                </v:oval>
                <v:oval id="Oval 193" o:spid="_x0000_s1029" style="position:absolute;left:246449;top:195289;width:25700;height:3331;rotation:-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" stroked="f" strokeweight="0" insetpen="t">
                  <v:shadow color="#ccc"/>
                  <o:lock v:ext="edit" shapetype="t"/>
                  <v:textbox inset="2.88pt,2.88pt,2.88pt,2.88pt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1344" behindDoc="0" locked="0" layoutInCell="1" allowOverlap="1" wp14:anchorId="1EF4F770" wp14:editId="36C53404">
                <wp:simplePos x="0" y="0"/>
                <wp:positionH relativeFrom="page">
                  <wp:posOffset>601980</wp:posOffset>
                </wp:positionH>
                <wp:positionV relativeFrom="page">
                  <wp:posOffset>1540510</wp:posOffset>
                </wp:positionV>
                <wp:extent cx="2103755" cy="2821305"/>
                <wp:effectExtent l="1905" t="0" r="0" b="0"/>
                <wp:wrapNone/>
                <wp:docPr id="61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03755" cy="282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8DAA1C" w14:textId="77777777" w:rsidR="00BD344B" w:rsidRPr="00BD344B" w:rsidRDefault="00BD344B" w:rsidP="004175C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  <w:r w:rsidRPr="00BD344B">
                              <w:rPr>
                                <w:sz w:val="20"/>
                              </w:rPr>
                              <w:t>Smith Training is happy to meet all your training needs.</w:t>
                            </w:r>
                          </w:p>
                          <w:p w14:paraId="3BC3B9B5" w14:textId="77777777" w:rsidR="00BD344B" w:rsidRPr="00BD344B" w:rsidRDefault="00BD344B" w:rsidP="004175C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  <w:r w:rsidRPr="00BD344B">
                              <w:rPr>
                                <w:sz w:val="20"/>
                              </w:rPr>
                              <w:t>Whether you want a quick lunch-and-learn, or an in-depth multi-day program, we can customize a package that is right for your organization.</w:t>
                            </w:r>
                          </w:p>
                          <w:p w14:paraId="5EB81DCF" w14:textId="77777777" w:rsidR="00BD344B" w:rsidRPr="00BD344B" w:rsidRDefault="00BD344B" w:rsidP="004175C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  <w:r w:rsidRPr="00BD344B">
                              <w:rPr>
                                <w:sz w:val="20"/>
                              </w:rPr>
                              <w:t>Talk to us about creative retreats, team-building workshops, skill development, and more!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4F770" id="Text Box 187" o:spid="_x0000_s1027" type="#_x0000_t202" style="position:absolute;margin-left:47.4pt;margin-top:121.3pt;width:165.65pt;height:222.15pt;z-index:2516413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14:paraId="1E8DAA1C" w14:textId="77777777" w:rsidR="00BD344B" w:rsidRPr="00BD344B" w:rsidRDefault="00BD344B" w:rsidP="004175CD">
                      <w:pPr>
                        <w:pStyle w:val="BodyText"/>
                        <w:rPr>
                          <w:sz w:val="20"/>
                        </w:rPr>
                      </w:pPr>
                      <w:r w:rsidRPr="00BD344B">
                        <w:rPr>
                          <w:sz w:val="20"/>
                        </w:rPr>
                        <w:t>Smith Training is happy to meet all your training needs.</w:t>
                      </w:r>
                    </w:p>
                    <w:p w14:paraId="3BC3B9B5" w14:textId="77777777" w:rsidR="00BD344B" w:rsidRPr="00BD344B" w:rsidRDefault="00BD344B" w:rsidP="004175CD">
                      <w:pPr>
                        <w:pStyle w:val="BodyText"/>
                        <w:rPr>
                          <w:sz w:val="20"/>
                        </w:rPr>
                      </w:pPr>
                      <w:r w:rsidRPr="00BD344B">
                        <w:rPr>
                          <w:sz w:val="20"/>
                        </w:rPr>
                        <w:t>Whether you want a quick lunch-and-learn, or an in-depth multi-day program, we can customize a package that is right for your organization.</w:t>
                      </w:r>
                    </w:p>
                    <w:p w14:paraId="5EB81DCF" w14:textId="77777777" w:rsidR="00BD344B" w:rsidRPr="00BD344B" w:rsidRDefault="00BD344B" w:rsidP="004175CD">
                      <w:pPr>
                        <w:pStyle w:val="BodyText"/>
                        <w:rPr>
                          <w:sz w:val="20"/>
                        </w:rPr>
                      </w:pPr>
                      <w:r w:rsidRPr="00BD344B">
                        <w:rPr>
                          <w:sz w:val="20"/>
                        </w:rPr>
                        <w:t>Talk to us about creative retreats, team-building workshops, skill development, and more!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46695D5C" wp14:editId="532F7F71">
                <wp:simplePos x="0" y="0"/>
                <wp:positionH relativeFrom="page">
                  <wp:posOffset>4065270</wp:posOffset>
                </wp:positionH>
                <wp:positionV relativeFrom="page">
                  <wp:posOffset>5250180</wp:posOffset>
                </wp:positionV>
                <wp:extent cx="1828800" cy="340360"/>
                <wp:effectExtent l="0" t="0" r="0" b="2540"/>
                <wp:wrapNone/>
                <wp:docPr id="60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88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2B2B5" w14:textId="77777777" w:rsidR="002321F7" w:rsidRPr="00615652" w:rsidRDefault="00BD344B" w:rsidP="002321F7">
                            <w:pPr>
                              <w:pStyle w:val="Heading1"/>
                            </w:pPr>
                            <w:r>
                              <w:t>Smith Training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5D5C" id="Text Box 248" o:spid="_x0000_s1028" type="#_x0000_t202" style="position:absolute;margin-left:320.1pt;margin-top:413.4pt;width:2in;height:26.8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" filled="f" stroked="f">
                <o:lock v:ext="edit" shapetype="t"/>
                <v:textbox inset="2.85pt,2.85pt,2.85pt,2.85pt">
                  <w:txbxContent>
                    <w:p w14:paraId="6CA2B2B5" w14:textId="77777777" w:rsidR="002321F7" w:rsidRPr="00615652" w:rsidRDefault="00BD344B" w:rsidP="002321F7">
                      <w:pPr>
                        <w:pStyle w:val="Heading1"/>
                      </w:pPr>
                      <w:r>
                        <w:t>Smith Training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038F6E7" wp14:editId="0464E87E">
                <wp:simplePos x="0" y="0"/>
                <wp:positionH relativeFrom="page">
                  <wp:posOffset>3585210</wp:posOffset>
                </wp:positionH>
                <wp:positionV relativeFrom="page">
                  <wp:posOffset>5248910</wp:posOffset>
                </wp:positionV>
                <wp:extent cx="2857500" cy="337820"/>
                <wp:effectExtent l="0" t="0" r="0" b="5080"/>
                <wp:wrapNone/>
                <wp:docPr id="59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857500" cy="33782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90131" id="Oval 197" o:spid="_x0000_s1026" style="position:absolute;margin-left:282.3pt;margin-top:413.3pt;width:225pt;height:26.6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" fillcolor="#5b9bd5 [3208]" stroked="f">
                <o:lock v:ext="edit" shapetype="t"/>
                <v:textbox inset="2.88pt,2.88pt,2.88pt,2.88pt"/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37E4D1" wp14:editId="315204DC">
                <wp:simplePos x="0" y="0"/>
                <wp:positionH relativeFrom="page">
                  <wp:posOffset>4572000</wp:posOffset>
                </wp:positionH>
                <wp:positionV relativeFrom="page">
                  <wp:posOffset>4173855</wp:posOffset>
                </wp:positionV>
                <wp:extent cx="931545" cy="502285"/>
                <wp:effectExtent l="0" t="0" r="0" b="2540"/>
                <wp:wrapNone/>
                <wp:docPr id="58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0E24" w14:textId="77777777" w:rsidR="00446D6F" w:rsidRPr="00D24507" w:rsidRDefault="00446D6F" w:rsidP="00D2450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none" lIns="36576" tIns="36576" rIns="36576" bIns="36576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E4D1" id="Text Box 211" o:spid="_x0000_s1029" type="#_x0000_t202" style="position:absolute;margin-left:5in;margin-top:328.65pt;width:73.35pt;height:39.55pt;z-index:2516546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" filled="f" stroked="f" strokecolor="#333">
                <v:textbox style="mso-fit-shape-to-text:t" inset="2.88pt,2.88pt,2.88pt,2.88pt">
                  <w:txbxContent>
                    <w:p w14:paraId="21B50E24" w14:textId="77777777" w:rsidR="00446D6F" w:rsidRPr="00D24507" w:rsidRDefault="00446D6F" w:rsidP="00D2450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0320" behindDoc="0" locked="0" layoutInCell="1" allowOverlap="1" wp14:anchorId="32914B15" wp14:editId="0AFA3255">
                <wp:simplePos x="0" y="0"/>
                <wp:positionH relativeFrom="page">
                  <wp:posOffset>7736205</wp:posOffset>
                </wp:positionH>
                <wp:positionV relativeFrom="page">
                  <wp:posOffset>6932930</wp:posOffset>
                </wp:positionV>
                <wp:extent cx="1777365" cy="228600"/>
                <wp:effectExtent l="1905" t="0" r="1905" b="1270"/>
                <wp:wrapNone/>
                <wp:docPr id="57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7773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7AF27E" w14:textId="77777777" w:rsidR="00446D6F" w:rsidRPr="0000229C" w:rsidRDefault="007B7BE8" w:rsidP="00E36C9F">
                            <w:pPr>
                              <w:pStyle w:val="Address2"/>
                            </w:pPr>
                            <w:r>
                              <w:t>Tel: 555 555 0125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14B15" id="Text Box 186" o:spid="_x0000_s1030" type="#_x0000_t202" style="position:absolute;margin-left:609.15pt;margin-top:545.9pt;width:139.95pt;height:18pt;z-index:2516403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347AF27E" w14:textId="77777777" w:rsidR="00446D6F" w:rsidRPr="0000229C" w:rsidRDefault="007B7BE8" w:rsidP="00E36C9F">
                      <w:pPr>
                        <w:pStyle w:val="Address2"/>
                      </w:pPr>
                      <w:r>
                        <w:t>Tel: 555 555 0125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B69A838" wp14:editId="5F672ECE">
                <wp:simplePos x="0" y="0"/>
                <wp:positionH relativeFrom="page">
                  <wp:posOffset>3374390</wp:posOffset>
                </wp:positionH>
                <wp:positionV relativeFrom="page">
                  <wp:posOffset>6097270</wp:posOffset>
                </wp:positionV>
                <wp:extent cx="991870" cy="89535"/>
                <wp:effectExtent l="12065" t="86995" r="15240" b="80645"/>
                <wp:wrapNone/>
                <wp:docPr id="53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120000">
                          <a:off x="0" y="0"/>
                          <a:ext cx="991870" cy="89535"/>
                          <a:chOff x="21206835" y="25348967"/>
                          <a:chExt cx="991366" cy="89935"/>
                        </a:xfrm>
                      </wpg:grpSpPr>
                      <wps:wsp>
                        <wps:cNvPr id="54" name="Rectangle 206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206835" y="25348967"/>
                            <a:ext cx="991366" cy="89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5" name="Line 207"/>
                        <wps:cNvCnPr/>
                        <wps:spPr bwMode="auto">
                          <a:xfrm>
                            <a:off x="21206835" y="25393973"/>
                            <a:ext cx="901354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FFCC6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Oval 20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2108189" y="25348967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CC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51398" id="Group 205" o:spid="_x0000_s1026" style="position:absolute;margin-left:265.7pt;margin-top:480.1pt;width:78.1pt;height:7.05pt;rotation:-8;z-index:251651584;mso-position-horizontal-relative:page;mso-position-vertical-relative:page" coordorigin="212068,253489" coordsize="9913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">
                <v:rect id="Rectangle 206" o:spid="_x0000_s1027" style="position:absolute;left:212068;top:253489;width:9914;height:90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" stroked="f">
                  <v:stroke joinstyle="round"/>
                  <o:lock v:ext="edit" shapetype="t"/>
                  <v:textbox inset="2.88pt,2.88pt,2.88pt,2.88pt"/>
                </v:rect>
                <v:line id="Line 207" o:spid="_x0000_s1028" style="position:absolute;visibility:visible;mso-wrap-style:square" from="212068,253939" to="221081,25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" strokecolor="#fc6" strokeweight="1pt">
                  <v:shadow color="#ccc"/>
                </v:line>
                <v:oval id="Oval 208" o:spid="_x0000_s1029" style="position:absolute;left:221081;top:253489;width:901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" fillcolor="#fc6" stroked="f" strokecolor="#fc6" strokeweight="0" insetpen="t">
                  <v:shadow color="#ccc"/>
                  <o:lock v:ext="edit" shapetype="t"/>
                  <v:textbox inset="2.88pt,2.88pt,2.88pt,2.88pt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147B7319" wp14:editId="5EFB4CE3">
                <wp:simplePos x="0" y="0"/>
                <wp:positionH relativeFrom="page">
                  <wp:posOffset>4568190</wp:posOffset>
                </wp:positionH>
                <wp:positionV relativeFrom="page">
                  <wp:posOffset>5791200</wp:posOffset>
                </wp:positionV>
                <wp:extent cx="1659890" cy="1014730"/>
                <wp:effectExtent l="0" t="0" r="1270" b="0"/>
                <wp:wrapNone/>
                <wp:docPr id="52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65989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F3F4E" w14:textId="77777777" w:rsidR="00446D6F" w:rsidRDefault="00BD344B" w:rsidP="00E36C9F">
                            <w:pPr>
                              <w:pStyle w:val="Address1"/>
                            </w:pPr>
                            <w:r>
                              <w:t>123 Main Street</w:t>
                            </w:r>
                          </w:p>
                          <w:p w14:paraId="33EC6A7B" w14:textId="77777777" w:rsidR="00E36C9F" w:rsidRDefault="00BD344B" w:rsidP="00E36C9F">
                            <w:pPr>
                              <w:pStyle w:val="Address1"/>
                            </w:pPr>
                            <w:proofErr w:type="spellStart"/>
                            <w:r>
                              <w:t>Acmeville</w:t>
                            </w:r>
                            <w:proofErr w:type="spellEnd"/>
                            <w:r>
                              <w:t>, USA</w:t>
                            </w:r>
                          </w:p>
                          <w:p w14:paraId="0FBDADAE" w14:textId="77777777" w:rsidR="00BD344B" w:rsidRPr="00BD344B" w:rsidRDefault="00BD344B" w:rsidP="00BD344B"/>
                          <w:p w14:paraId="7ABC9A24" w14:textId="77777777" w:rsidR="00446D6F" w:rsidRDefault="00446D6F" w:rsidP="00E36C9F">
                            <w:pPr>
                              <w:pStyle w:val="Address1"/>
                            </w:pPr>
                            <w:r>
                              <w:t>Phone:</w:t>
                            </w:r>
                            <w:r w:rsidR="002321F7">
                              <w:t xml:space="preserve"> 555.555.0125</w:t>
                            </w:r>
                          </w:p>
                          <w:p w14:paraId="30723E2E" w14:textId="77777777" w:rsidR="00BD344B" w:rsidRPr="00BD344B" w:rsidRDefault="00BD344B" w:rsidP="00BD344B"/>
                          <w:p w14:paraId="29C84227" w14:textId="77777777" w:rsidR="00446D6F" w:rsidRDefault="00AD1A89" w:rsidP="00E36C9F">
                            <w:pPr>
                              <w:pStyle w:val="Address1"/>
                            </w:pPr>
                            <w:hyperlink r:id="rId9" w:history="1">
                              <w:r w:rsidR="00BD344B" w:rsidRPr="0021416D">
                                <w:rPr>
                                  <w:rStyle w:val="Hyperlink"/>
                                </w:rPr>
                                <w:t>info@smithtraining.ca</w:t>
                              </w:r>
                            </w:hyperlink>
                            <w:r w:rsidR="00BD344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B7319" id="Text Box 196" o:spid="_x0000_s1031" type="#_x0000_t202" style="position:absolute;margin-left:359.7pt;margin-top:456pt;width:130.7pt;height:79.9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30BF3F4E" w14:textId="77777777" w:rsidR="00446D6F" w:rsidRDefault="00BD344B" w:rsidP="00E36C9F">
                      <w:pPr>
                        <w:pStyle w:val="Address1"/>
                      </w:pPr>
                      <w:r>
                        <w:t>123 Main Street</w:t>
                      </w:r>
                    </w:p>
                    <w:p w14:paraId="33EC6A7B" w14:textId="77777777" w:rsidR="00E36C9F" w:rsidRDefault="00BD344B" w:rsidP="00E36C9F">
                      <w:pPr>
                        <w:pStyle w:val="Address1"/>
                      </w:pPr>
                      <w:proofErr w:type="spellStart"/>
                      <w:r>
                        <w:t>Acmeville</w:t>
                      </w:r>
                      <w:proofErr w:type="spellEnd"/>
                      <w:r>
                        <w:t>, USA</w:t>
                      </w:r>
                    </w:p>
                    <w:p w14:paraId="0FBDADAE" w14:textId="77777777" w:rsidR="00BD344B" w:rsidRPr="00BD344B" w:rsidRDefault="00BD344B" w:rsidP="00BD344B"/>
                    <w:p w14:paraId="7ABC9A24" w14:textId="77777777" w:rsidR="00446D6F" w:rsidRDefault="00446D6F" w:rsidP="00E36C9F">
                      <w:pPr>
                        <w:pStyle w:val="Address1"/>
                      </w:pPr>
                      <w:r>
                        <w:t>Phone:</w:t>
                      </w:r>
                      <w:r w:rsidR="002321F7">
                        <w:t xml:space="preserve"> 555.555.0125</w:t>
                      </w:r>
                    </w:p>
                    <w:p w14:paraId="30723E2E" w14:textId="77777777" w:rsidR="00BD344B" w:rsidRPr="00BD344B" w:rsidRDefault="00BD344B" w:rsidP="00BD344B"/>
                    <w:p w14:paraId="29C84227" w14:textId="77777777" w:rsidR="00446D6F" w:rsidRDefault="00AD1A89" w:rsidP="00E36C9F">
                      <w:pPr>
                        <w:pStyle w:val="Address1"/>
                      </w:pPr>
                      <w:hyperlink r:id="rId10" w:history="1">
                        <w:r w:rsidR="00BD344B" w:rsidRPr="0021416D">
                          <w:rPr>
                            <w:rStyle w:val="Hyperlink"/>
                          </w:rPr>
                          <w:t>info@smithtraining.ca</w:t>
                        </w:r>
                      </w:hyperlink>
                      <w:r w:rsidR="00BD344B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69C19341" wp14:editId="423B08F1">
                <wp:simplePos x="0" y="0"/>
                <wp:positionH relativeFrom="column">
                  <wp:posOffset>7042150</wp:posOffset>
                </wp:positionH>
                <wp:positionV relativeFrom="paragraph">
                  <wp:posOffset>-269240</wp:posOffset>
                </wp:positionV>
                <wp:extent cx="90170" cy="90170"/>
                <wp:effectExtent l="3175" t="6985" r="11430" b="7620"/>
                <wp:wrapNone/>
                <wp:docPr id="51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21180000"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32CD9" id="Oval 246" o:spid="_x0000_s1026" style="position:absolute;margin-left:554.5pt;margin-top:-21.2pt;width:7.1pt;height:7.1pt;rotation:-7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" fillcolor="#fc6" stroked="f" strokeweight="0" insetpen="t">
                <v:shadow color="#ccc"/>
                <o:lock v:ext="edit" shapetype="t"/>
                <v:textbox inset="2.88pt,2.88pt,2.88pt,2.88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5440" behindDoc="0" locked="0" layoutInCell="1" allowOverlap="1" wp14:anchorId="6DD2E7B4" wp14:editId="4F0FE2A5">
                <wp:simplePos x="0" y="0"/>
                <wp:positionH relativeFrom="page">
                  <wp:posOffset>7542530</wp:posOffset>
                </wp:positionH>
                <wp:positionV relativeFrom="page">
                  <wp:posOffset>5652770</wp:posOffset>
                </wp:positionV>
                <wp:extent cx="1910715" cy="409575"/>
                <wp:effectExtent l="0" t="4445" r="0" b="635"/>
                <wp:wrapNone/>
                <wp:docPr id="50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107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143C15" w14:textId="77777777" w:rsidR="00446D6F" w:rsidRPr="00390E2F" w:rsidRDefault="00BD344B" w:rsidP="00446D6F">
                            <w:pPr>
                              <w:pStyle w:val="tagline"/>
                            </w:pPr>
                            <w:r>
                              <w:t>Learning forever!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E7B4" id="Text Box 194" o:spid="_x0000_s1032" type="#_x0000_t202" style="position:absolute;margin-left:593.9pt;margin-top:445.1pt;width:150.45pt;height:32.25pt;z-index:2516454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14:paraId="1C143C15" w14:textId="77777777" w:rsidR="00446D6F" w:rsidRPr="00390E2F" w:rsidRDefault="00BD344B" w:rsidP="00446D6F">
                      <w:pPr>
                        <w:pStyle w:val="tagline"/>
                      </w:pPr>
                      <w:r>
                        <w:t>Learning forever!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 wp14:anchorId="2F76B054" wp14:editId="77575EEE">
                <wp:simplePos x="0" y="0"/>
                <wp:positionH relativeFrom="page">
                  <wp:posOffset>7542530</wp:posOffset>
                </wp:positionH>
                <wp:positionV relativeFrom="page">
                  <wp:posOffset>4102735</wp:posOffset>
                </wp:positionV>
                <wp:extent cx="1910715" cy="1282065"/>
                <wp:effectExtent l="0" t="0" r="0" b="0"/>
                <wp:wrapNone/>
                <wp:docPr id="49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1071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6E2C02" w14:textId="77777777" w:rsidR="00446D6F" w:rsidRPr="00615652" w:rsidRDefault="00BD344B" w:rsidP="007B7BE8">
                            <w:pPr>
                              <w:pStyle w:val="Heading2"/>
                            </w:pPr>
                            <w:r>
                              <w:t>Human Resources Training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6B054" id="Text Box 195" o:spid="_x0000_s1033" type="#_x0000_t202" style="position:absolute;margin-left:593.9pt;margin-top:323.05pt;width:150.45pt;height:100.95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" stroked="f" strokeweight="0" insetpen="t">
                <v:shadow color="#ccc"/>
                <o:lock v:ext="edit" shapetype="t"/>
                <v:textbox inset="2.85pt,2.85pt,2.85pt,2.85pt">
                  <w:txbxContent>
                    <w:p w14:paraId="0C6E2C02" w14:textId="77777777" w:rsidR="00446D6F" w:rsidRPr="00615652" w:rsidRDefault="00BD344B" w:rsidP="007B7BE8">
                      <w:pPr>
                        <w:pStyle w:val="Heading2"/>
                      </w:pPr>
                      <w:r>
                        <w:t>Human Resources Training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E1B72F" wp14:editId="073D877B">
                <wp:simplePos x="0" y="0"/>
                <wp:positionH relativeFrom="page">
                  <wp:posOffset>7699375</wp:posOffset>
                </wp:positionH>
                <wp:positionV relativeFrom="page">
                  <wp:posOffset>1691640</wp:posOffset>
                </wp:positionV>
                <wp:extent cx="1288415" cy="1183640"/>
                <wp:effectExtent l="3175" t="0" r="3175" b="0"/>
                <wp:wrapNone/>
                <wp:docPr id="48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E4181" w14:textId="77777777" w:rsidR="00446D6F" w:rsidRPr="008F2995" w:rsidRDefault="00486DB9" w:rsidP="00446D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BA661C" wp14:editId="63EC1211">
                                  <wp:extent cx="1109345" cy="1092200"/>
                                  <wp:effectExtent l="0" t="0" r="0" b="0"/>
                                  <wp:docPr id="2" name="Picture 2" descr="satellite d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atellite dis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9345" cy="1092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1B72F" id="Text Box 213" o:spid="_x0000_s1034" type="#_x0000_t202" style="position:absolute;margin-left:606.25pt;margin-top:133.2pt;width:101.45pt;height:93.2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" filled="f" stroked="f">
                <v:textbox style="mso-fit-shape-to-text:t">
                  <w:txbxContent>
                    <w:p w14:paraId="4D2E4181" w14:textId="77777777" w:rsidR="00446D6F" w:rsidRPr="008F2995" w:rsidRDefault="00486DB9" w:rsidP="00446D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BA661C" wp14:editId="63EC1211">
                            <wp:extent cx="1109345" cy="1092200"/>
                            <wp:effectExtent l="0" t="0" r="0" b="0"/>
                            <wp:docPr id="2" name="Picture 2" descr="satellite d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atellite dis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9345" cy="1092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832178" wp14:editId="67A7E3BD">
                <wp:simplePos x="0" y="0"/>
                <wp:positionH relativeFrom="page">
                  <wp:posOffset>720090</wp:posOffset>
                </wp:positionH>
                <wp:positionV relativeFrom="page">
                  <wp:posOffset>5344795</wp:posOffset>
                </wp:positionV>
                <wp:extent cx="1097280" cy="992505"/>
                <wp:effectExtent l="0" t="1270" r="3810" b="0"/>
                <wp:wrapNone/>
                <wp:docPr id="47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F65D9" w14:textId="77777777" w:rsidR="00446D6F" w:rsidRPr="008F2995" w:rsidRDefault="00486DB9" w:rsidP="00446D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E0478" wp14:editId="677E57D1">
                                  <wp:extent cx="897255" cy="897255"/>
                                  <wp:effectExtent l="0" t="0" r="0" b="0"/>
                                  <wp:docPr id="3" name="Picture 3" descr="Play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7255" cy="897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32178" id="Text Box 212" o:spid="_x0000_s1035" type="#_x0000_t202" style="position:absolute;margin-left:56.7pt;margin-top:420.85pt;width:86.4pt;height:78.15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" filled="f" stroked="f">
                <v:textbox style="mso-fit-shape-to-text:t">
                  <w:txbxContent>
                    <w:p w14:paraId="7E1F65D9" w14:textId="77777777" w:rsidR="00446D6F" w:rsidRPr="008F2995" w:rsidRDefault="00486DB9" w:rsidP="00446D6F">
                      <w:r>
                        <w:rPr>
                          <w:noProof/>
                        </w:rPr>
                        <w:drawing>
                          <wp:inline distT="0" distB="0" distL="0" distR="0" wp14:anchorId="727E0478" wp14:editId="677E57D1">
                            <wp:extent cx="897255" cy="897255"/>
                            <wp:effectExtent l="0" t="0" r="0" b="0"/>
                            <wp:docPr id="3" name="Picture 3" descr="Playbo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7255" cy="897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ED8C020" wp14:editId="4C4F45C5">
                <wp:simplePos x="0" y="0"/>
                <wp:positionH relativeFrom="page">
                  <wp:posOffset>7218045</wp:posOffset>
                </wp:positionH>
                <wp:positionV relativeFrom="page">
                  <wp:posOffset>3847465</wp:posOffset>
                </wp:positionV>
                <wp:extent cx="1876425" cy="1237615"/>
                <wp:effectExtent l="93345" t="142240" r="87630" b="134620"/>
                <wp:wrapNone/>
                <wp:docPr id="41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120000">
                          <a:off x="0" y="0"/>
                          <a:ext cx="1876425" cy="1237615"/>
                          <a:chOff x="25050458" y="22764824"/>
                          <a:chExt cx="1875879" cy="1237331"/>
                        </a:xfrm>
                      </wpg:grpSpPr>
                      <wps:wsp>
                        <wps:cNvPr id="42" name="Rectangle 200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050458" y="22764824"/>
                            <a:ext cx="1875879" cy="1237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Line 201"/>
                        <wps:cNvCnPr/>
                        <wps:spPr bwMode="auto">
                          <a:xfrm>
                            <a:off x="25095464" y="22809830"/>
                            <a:ext cx="1740861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FFCC6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Oval 20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6836325" y="22764824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Oval 20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050458" y="23912220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Line 204"/>
                        <wps:cNvCnPr/>
                        <wps:spPr bwMode="auto">
                          <a:xfrm>
                            <a:off x="25095426" y="22809830"/>
                            <a:ext cx="0" cy="110239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FFCC6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77259" id="Group 199" o:spid="_x0000_s1026" style="position:absolute;margin-left:568.35pt;margin-top:302.95pt;width:147.75pt;height:97.45pt;rotation:-8;z-index:251650560;mso-position-horizontal-relative:page;mso-position-vertical-relative:page" coordorigin="250504,227648" coordsize="18758,1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">
                <v:rect id="Rectangle 200" o:spid="_x0000_s1027" style="position:absolute;left:250504;top:227648;width:18759;height:12373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" stroked="f">
                  <v:stroke joinstyle="round"/>
                  <o:lock v:ext="edit" shapetype="t"/>
                  <v:textbox inset="2.88pt,2.88pt,2.88pt,2.88pt"/>
                </v:rect>
                <v:line id="Line 201" o:spid="_x0000_s1028" style="position:absolute;visibility:visible;mso-wrap-style:square" from="250954,228098" to="268363,2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" strokecolor="#fc6" strokeweight="1pt">
                  <v:shadow color="#ccc"/>
                </v:line>
                <v:oval id="Oval 202" o:spid="_x0000_s1029" style="position:absolute;left:268363;top:227648;width:900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" fillcolor="#fc6" stroked="f" strokeweight="0" insetpen="t">
                  <v:shadow color="#ccc"/>
                  <o:lock v:ext="edit" shapetype="t"/>
                  <v:textbox inset="2.88pt,2.88pt,2.88pt,2.88pt"/>
                </v:oval>
                <v:oval id="Oval 203" o:spid="_x0000_s1030" style="position:absolute;left:250504;top:239122;width:900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" fillcolor="#fc6" stroked="f" strokeweight="0" insetpen="t">
                  <v:shadow color="#ccc"/>
                  <o:lock v:ext="edit" shapetype="t"/>
                  <v:textbox inset="2.88pt,2.88pt,2.88pt,2.88pt"/>
                </v:oval>
                <v:line id="Line 204" o:spid="_x0000_s1031" style="position:absolute;visibility:visible;mso-wrap-style:square" from="250954,228098" to="250954,23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" strokecolor="#fc6" strokeweight="1pt">
                  <v:shadow color="#ccc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18346E9C" wp14:editId="2E841A8F">
                <wp:simplePos x="0" y="0"/>
                <wp:positionH relativeFrom="column">
                  <wp:posOffset>6993890</wp:posOffset>
                </wp:positionH>
                <wp:positionV relativeFrom="paragraph">
                  <wp:posOffset>6637655</wp:posOffset>
                </wp:positionV>
                <wp:extent cx="91440" cy="91440"/>
                <wp:effectExtent l="2540" t="8255" r="1270" b="5080"/>
                <wp:wrapNone/>
                <wp:docPr id="39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C5659" id="Oval 189" o:spid="_x0000_s1026" style="position:absolute;margin-left:550.7pt;margin-top:522.65pt;width:7.2pt;height:7.2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" fillcolor="#fc6" stroked="f" strokeweight="0" insetpen="t">
                <v:shadow color="#ccc"/>
                <o:lock v:ext="edit" shapetype="t"/>
                <v:textbox inset="2.88pt,2.88pt,2.88pt,2.88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2368" behindDoc="0" locked="0" layoutInCell="1" allowOverlap="1" wp14:anchorId="1CFBA928" wp14:editId="7D9528C3">
                <wp:simplePos x="0" y="0"/>
                <wp:positionH relativeFrom="page">
                  <wp:posOffset>601980</wp:posOffset>
                </wp:positionH>
                <wp:positionV relativeFrom="page">
                  <wp:posOffset>513715</wp:posOffset>
                </wp:positionV>
                <wp:extent cx="2103755" cy="848995"/>
                <wp:effectExtent l="0" t="0" r="0" b="0"/>
                <wp:wrapNone/>
                <wp:docPr id="3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03755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8A5E5" w14:textId="77777777" w:rsidR="00446D6F" w:rsidRPr="003A16F3" w:rsidRDefault="00BD344B" w:rsidP="00446D6F">
                            <w:pPr>
                              <w:pStyle w:val="Heading3"/>
                            </w:pPr>
                            <w:r>
                              <w:t>Here to Serve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BA928" id="Text Box 188" o:spid="_x0000_s1036" type="#_x0000_t202" style="position:absolute;margin-left:47.4pt;margin-top:40.45pt;width:165.65pt;height:66.85pt;z-index:2516423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4B08A5E5" w14:textId="77777777" w:rsidR="00446D6F" w:rsidRPr="003A16F3" w:rsidRDefault="00BD344B" w:rsidP="00446D6F">
                      <w:pPr>
                        <w:pStyle w:val="Heading3"/>
                      </w:pPr>
                      <w:r>
                        <w:t>Here to Serve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D6F">
        <w:br w:type="page"/>
      </w:r>
      <w:r w:rsidR="00A56F89"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5E49BABF" wp14:editId="4D8E1F9B">
                <wp:simplePos x="0" y="0"/>
                <wp:positionH relativeFrom="page">
                  <wp:posOffset>3955312</wp:posOffset>
                </wp:positionH>
                <wp:positionV relativeFrom="page">
                  <wp:posOffset>797443</wp:posOffset>
                </wp:positionV>
                <wp:extent cx="2392325" cy="4848446"/>
                <wp:effectExtent l="19050" t="19050" r="27305" b="28575"/>
                <wp:wrapNone/>
                <wp:docPr id="37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392325" cy="4848446"/>
                        </a:xfrm>
                        <a:prstGeom prst="rect">
                          <a:avLst/>
                        </a:prstGeom>
                        <a:noFill/>
                        <a:ln w="28575" algn="in">
                          <a:solidFill>
                            <a:schemeClr val="accent5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12" seq="1"/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16B03" id="Text Box 214" o:spid="_x0000_s1037" type="#_x0000_t202" style="position:absolute;margin-left:311.45pt;margin-top:62.8pt;width:188.35pt;height:381.7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" filled="f" strokecolor="#5b9bd5 [3208]" strokeweight="2.25pt" insetpen="t">
                <v:stroke dashstyle="1 1"/>
                <o:lock v:ext="edit" shapetype="t"/>
                <v:textbox inset="2.85pt,2.85pt,2.85pt,2.85pt">
                  <w:txbxContent/>
                </v:textbox>
                <w10:wrap anchorx="page" anchory="page"/>
              </v:shape>
            </w:pict>
          </mc:Fallback>
        </mc:AlternateContent>
      </w:r>
      <w:r w:rsidR="00F92210">
        <w:rPr>
          <w:noProof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605F5E90" wp14:editId="45BBB1AC">
                <wp:simplePos x="0" y="0"/>
                <wp:positionH relativeFrom="page">
                  <wp:posOffset>595423</wp:posOffset>
                </wp:positionH>
                <wp:positionV relativeFrom="page">
                  <wp:posOffset>1754372</wp:posOffset>
                </wp:positionV>
                <wp:extent cx="2142490" cy="3859619"/>
                <wp:effectExtent l="19050" t="19050" r="10160" b="26670"/>
                <wp:wrapNone/>
                <wp:docPr id="3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42490" cy="3859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algn="in">
                          <a:solidFill>
                            <a:schemeClr val="accent5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 id="12">
                        <w:txbxContent>
                          <w:p w14:paraId="6069E4E1" w14:textId="77777777" w:rsidR="00F92210" w:rsidRDefault="00F92210" w:rsidP="00FD3319">
                            <w:pPr>
                              <w:pStyle w:val="Subtitle"/>
                            </w:pPr>
                            <w:r>
                              <w:t>Course Overview</w:t>
                            </w:r>
                          </w:p>
                          <w:p w14:paraId="597E8652" w14:textId="77777777" w:rsidR="00F92210" w:rsidRDefault="00F92210" w:rsidP="00FD3319">
                            <w:r>
                              <w:t xml:space="preserve">In today’s fast-moving world, many managers and supervisors </w:t>
                            </w:r>
                            <w:proofErr w:type="gramStart"/>
                            <w:r>
                              <w:t>are expected</w:t>
                            </w:r>
                            <w:proofErr w:type="gramEnd"/>
                            <w:r>
                              <w:t xml:space="preserve"> to deal with some human resource issues. They may </w:t>
                            </w:r>
                            <w:proofErr w:type="gramStart"/>
                            <w:r>
                              <w:t>be asked</w:t>
                            </w:r>
                            <w:proofErr w:type="gramEnd"/>
                            <w:r>
                              <w:t xml:space="preserve"> to take part in developing job descriptions, sit in on interviews, or take responsibility for discipline. This three-day workshop will introduce those managers to human resource concepts. We will walk you through the hiring process, from performing a skills inventory to conducting the interview; discuss orientation; and cover some issues that arise after the hiring (such as diversity issues, compensation, and discipline).</w:t>
                            </w:r>
                          </w:p>
                          <w:p w14:paraId="65F3D7EC" w14:textId="77777777" w:rsidR="00F92210" w:rsidRDefault="00F92210" w:rsidP="00FD3319">
                            <w:pPr>
                              <w:pStyle w:val="Subtitle"/>
                            </w:pPr>
                            <w:r>
                              <w:t>Learning Objectives</w:t>
                            </w:r>
                          </w:p>
                          <w:p w14:paraId="56AF544C" w14:textId="77777777" w:rsidR="00F92210" w:rsidRDefault="00F92210" w:rsidP="00FD3319">
                            <w:r>
                              <w:t xml:space="preserve">At the completion of this workshop, you will </w:t>
                            </w:r>
                            <w:proofErr w:type="gramStart"/>
                            <w:r>
                              <w:t>be expected</w:t>
                            </w:r>
                            <w:proofErr w:type="gramEnd"/>
                            <w:r>
                              <w:t xml:space="preserve"> to know and understand:</w:t>
                            </w:r>
                          </w:p>
                          <w:p w14:paraId="1F41C01A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The latest trends in the human resource field and the changing role of the human resource professional.</w:t>
                            </w:r>
                          </w:p>
                          <w:p w14:paraId="38736CC7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How to write job specifications and identify core competencies.</w:t>
                            </w:r>
                          </w:p>
                          <w:p w14:paraId="3F20E523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Methods of finding, selecting, and keeping the best people using behavioral description interviewing techniques.</w:t>
                            </w:r>
                          </w:p>
                          <w:p w14:paraId="6C033732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How to get employees off to a good start.</w:t>
                            </w:r>
                          </w:p>
                          <w:p w14:paraId="52695DF1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How to deal with compensation and benefits.</w:t>
                            </w:r>
                          </w:p>
                          <w:p w14:paraId="2F45CC3B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How to maintain healthy employee relations.</w:t>
                            </w:r>
                          </w:p>
                          <w:p w14:paraId="23B8B992" w14:textId="77777777" w:rsidR="00F92210" w:rsidRPr="00F92210" w:rsidRDefault="00F92210" w:rsidP="00FD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210">
                              <w:rPr>
                                <w:rFonts w:ascii="Times New Roman" w:hAnsi="Times New Roman" w:cs="Times New Roman"/>
                              </w:rPr>
                              <w:t>How to make performance appraisals a cooperative process.</w:t>
                            </w:r>
                          </w:p>
                          <w:p w14:paraId="00B3CA1E" w14:textId="77777777" w:rsidR="008807A4" w:rsidRDefault="008807A4" w:rsidP="004175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F5E90" id="Text Box 232" o:spid="_x0000_s1038" type="#_x0000_t202" style="position:absolute;margin-left:46.9pt;margin-top:138.15pt;width:168.7pt;height:303.9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" strokecolor="#5b9bd5 [3208]" strokeweight="2.25pt" insetpen="t">
                <v:stroke dashstyle="1 1"/>
                <v:shadow color="#ccc"/>
                <o:lock v:ext="edit" shapetype="t"/>
                <v:textbox style="mso-next-textbox:#Text Box 214" inset="2.85pt,2.85pt,2.85pt,2.85pt">
                  <w:txbxContent>
                    <w:p w14:paraId="6069E4E1" w14:textId="77777777" w:rsidR="00F92210" w:rsidRDefault="00F92210" w:rsidP="00FD3319">
                      <w:pPr>
                        <w:pStyle w:val="Subtitle"/>
                      </w:pPr>
                      <w:r>
                        <w:t>Course Overview</w:t>
                      </w:r>
                    </w:p>
                    <w:p w14:paraId="597E8652" w14:textId="77777777" w:rsidR="00F92210" w:rsidRDefault="00F92210" w:rsidP="00FD3319">
                      <w:r>
                        <w:t xml:space="preserve">In today’s fast-moving world, many managers and supervisors </w:t>
                      </w:r>
                      <w:proofErr w:type="gramStart"/>
                      <w:r>
                        <w:t>are expected</w:t>
                      </w:r>
                      <w:proofErr w:type="gramEnd"/>
                      <w:r>
                        <w:t xml:space="preserve"> to deal with some human resource issues. They may </w:t>
                      </w:r>
                      <w:proofErr w:type="gramStart"/>
                      <w:r>
                        <w:t>be asked</w:t>
                      </w:r>
                      <w:proofErr w:type="gramEnd"/>
                      <w:r>
                        <w:t xml:space="preserve"> to take part in developing job descriptions, sit in on interviews, or take responsibility for discipline. This three-day workshop will introduce those managers to human resource concepts. We will walk you through the hiring process, from performing a skills inventory to conducting the interview; discuss orientation; and cover some issues that arise after the hiring (such as diversity issues, compensation, and discipline).</w:t>
                      </w:r>
                    </w:p>
                    <w:p w14:paraId="65F3D7EC" w14:textId="77777777" w:rsidR="00F92210" w:rsidRDefault="00F92210" w:rsidP="00FD3319">
                      <w:pPr>
                        <w:pStyle w:val="Subtitle"/>
                      </w:pPr>
                      <w:r>
                        <w:t>Learning Objectives</w:t>
                      </w:r>
                    </w:p>
                    <w:p w14:paraId="56AF544C" w14:textId="77777777" w:rsidR="00F92210" w:rsidRDefault="00F92210" w:rsidP="00FD3319">
                      <w:r>
                        <w:t xml:space="preserve">At the completion of this workshop, you will </w:t>
                      </w:r>
                      <w:proofErr w:type="gramStart"/>
                      <w:r>
                        <w:t>be expected</w:t>
                      </w:r>
                      <w:proofErr w:type="gramEnd"/>
                      <w:r>
                        <w:t xml:space="preserve"> to know and understand:</w:t>
                      </w:r>
                    </w:p>
                    <w:p w14:paraId="1F41C01A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The latest trends in the human resource field and the changing role of the human resource professional.</w:t>
                      </w:r>
                    </w:p>
                    <w:p w14:paraId="38736CC7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How to write job specifications and identify core competencies.</w:t>
                      </w:r>
                    </w:p>
                    <w:p w14:paraId="3F20E523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Methods of finding, selecting, and keeping the best people using behavioral description interviewing techniques.</w:t>
                      </w:r>
                    </w:p>
                    <w:p w14:paraId="6C033732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How to get employees off to a good start.</w:t>
                      </w:r>
                    </w:p>
                    <w:p w14:paraId="52695DF1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How to deal with compensation and benefits.</w:t>
                      </w:r>
                    </w:p>
                    <w:p w14:paraId="2F45CC3B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How to maintain healthy employee relations.</w:t>
                      </w:r>
                    </w:p>
                    <w:p w14:paraId="23B8B992" w14:textId="77777777" w:rsidR="00F92210" w:rsidRPr="00F92210" w:rsidRDefault="00F92210" w:rsidP="00FD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92210">
                        <w:rPr>
                          <w:rFonts w:ascii="Times New Roman" w:hAnsi="Times New Roman" w:cs="Times New Roman"/>
                        </w:rPr>
                        <w:t>How to make performance appraisals a cooperative process.</w:t>
                      </w:r>
                    </w:p>
                    <w:p w14:paraId="00B3CA1E" w14:textId="77777777" w:rsidR="008807A4" w:rsidRDefault="008807A4" w:rsidP="004175C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C9BFAE3" wp14:editId="16F4A36B">
                <wp:simplePos x="0" y="0"/>
                <wp:positionH relativeFrom="column">
                  <wp:posOffset>3049270</wp:posOffset>
                </wp:positionH>
                <wp:positionV relativeFrom="paragraph">
                  <wp:posOffset>-6753860</wp:posOffset>
                </wp:positionV>
                <wp:extent cx="603250" cy="1015365"/>
                <wp:effectExtent l="19050" t="19050" r="25400" b="13335"/>
                <wp:wrapNone/>
                <wp:docPr id="31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" cy="1015365"/>
                          <a:chOff x="5666" y="812"/>
                          <a:chExt cx="950" cy="1599"/>
                        </a:xfrm>
                      </wpg:grpSpPr>
                      <wps:wsp>
                        <wps:cNvPr id="32" name="Line 217"/>
                        <wps:cNvCnPr/>
                        <wps:spPr bwMode="auto">
                          <a:xfrm rot="21180000" flipV="1">
                            <a:off x="5666" y="954"/>
                            <a:ext cx="811" cy="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Oval 218"/>
                        <wps:cNvSpPr>
                          <a:spLocks noChangeArrowheads="1" noChangeShapeType="1"/>
                        </wps:cNvSpPr>
                        <wps:spPr bwMode="auto">
                          <a:xfrm rot="21180000">
                            <a:off x="6474" y="812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 w="0" algn="in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Oval 219"/>
                        <wps:cNvSpPr>
                          <a:spLocks noChangeArrowheads="1" noChangeShapeType="1"/>
                        </wps:cNvSpPr>
                        <wps:spPr bwMode="auto">
                          <a:xfrm rot="21180000">
                            <a:off x="5761" y="2269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 w="0" algn="in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Line 220"/>
                        <wps:cNvCnPr/>
                        <wps:spPr bwMode="auto">
                          <a:xfrm rot="21180000">
                            <a:off x="5748" y="1035"/>
                            <a:ext cx="0" cy="12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423F4" id="Group 247" o:spid="_x0000_s1026" style="position:absolute;margin-left:240.1pt;margin-top:-531.8pt;width:47.5pt;height:79.95pt;z-index:251659776" coordorigin="5666,812" coordsize="950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">
                <v:line id="Line 217" o:spid="_x0000_s1027" style="position:absolute;rotation:7;flip:y;visibility:visible;mso-wrap-style:square" from="5666,954" to="6477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" strokecolor="#5b9bd5 [3208]" strokeweight="1pt">
                  <v:shadow color="#ccc"/>
                </v:line>
                <v:oval id="Oval 218" o:spid="_x0000_s1028" style="position:absolute;left:6474;top:812;width:142;height:142;rotation:-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" fillcolor="#5b9bd5 [3208]" strokecolor="#5b9bd5 [3208]" strokeweight="0" insetpen="t">
                  <v:shadow color="#ccc"/>
                  <o:lock v:ext="edit" shapetype="t"/>
                  <v:textbox inset="2.88pt,2.88pt,2.88pt,2.88pt"/>
                </v:oval>
                <v:oval id="Oval 219" o:spid="_x0000_s1029" style="position:absolute;left:5761;top:2269;width:142;height:142;rotation:-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" fillcolor="#5b9bd5 [3208]" strokecolor="#5b9bd5 [3208]" strokeweight="0" insetpen="t">
                  <v:shadow color="#ccc"/>
                  <o:lock v:ext="edit" shapetype="t"/>
                  <v:textbox inset="2.88pt,2.88pt,2.88pt,2.88pt"/>
                </v:oval>
                <v:line id="Line 220" o:spid="_x0000_s1030" style="position:absolute;rotation:-7;visibility:visible;mso-wrap-style:square" from="5748,1035" to="5748,2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" strokecolor="#5b9bd5 [3208]" strokeweight="1pt">
                  <v:shadow color="#ccc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2E0841" wp14:editId="7AFF6AEB">
                <wp:simplePos x="0" y="0"/>
                <wp:positionH relativeFrom="column">
                  <wp:posOffset>3605530</wp:posOffset>
                </wp:positionH>
                <wp:positionV relativeFrom="paragraph">
                  <wp:posOffset>578485</wp:posOffset>
                </wp:positionV>
                <wp:extent cx="648970" cy="922020"/>
                <wp:effectExtent l="71755" t="54610" r="69850" b="42545"/>
                <wp:wrapNone/>
                <wp:docPr id="30" name="Rectangle 21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21180000">
                          <a:off x="0" y="0"/>
                          <a:ext cx="64897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93304" id="Rectangle 216" o:spid="_x0000_s1026" style="position:absolute;margin-left:283.9pt;margin-top:45.55pt;width:51.1pt;height:72.6pt;rotation:-7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" stroked="f">
                <v:stroke joinstyle="round"/>
                <o:lock v:ext="edit" shapetype="t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B5BA40" wp14:editId="5DB6ECE9">
                <wp:simplePos x="0" y="0"/>
                <wp:positionH relativeFrom="page">
                  <wp:posOffset>1104900</wp:posOffset>
                </wp:positionH>
                <wp:positionV relativeFrom="page">
                  <wp:posOffset>5651500</wp:posOffset>
                </wp:positionV>
                <wp:extent cx="882015" cy="789940"/>
                <wp:effectExtent l="0" t="3175" r="3810" b="0"/>
                <wp:wrapNone/>
                <wp:docPr id="29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7388A3" w14:textId="77777777" w:rsidR="008807A4" w:rsidRPr="008F2995" w:rsidRDefault="00486DB9" w:rsidP="008807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FBE03D" wp14:editId="7DD672E7">
                                  <wp:extent cx="702945" cy="702945"/>
                                  <wp:effectExtent l="0" t="0" r="1905" b="0"/>
                                  <wp:docPr id="4" name="Picture 4" descr="Target Aud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elevis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945" cy="702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BA40" id="Text Box 245" o:spid="_x0000_s1039" type="#_x0000_t202" style="position:absolute;margin-left:87pt;margin-top:445pt;width:69.45pt;height:62.2pt;z-index:2516730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" filled="f" stroked="f">
                <v:textbox style="mso-fit-shape-to-text:t">
                  <w:txbxContent>
                    <w:p w14:paraId="7E7388A3" w14:textId="77777777" w:rsidR="008807A4" w:rsidRPr="008F2995" w:rsidRDefault="00486DB9" w:rsidP="008807A4">
                      <w:r>
                        <w:rPr>
                          <w:noProof/>
                        </w:rPr>
                        <w:drawing>
                          <wp:inline distT="0" distB="0" distL="0" distR="0" wp14:anchorId="74FBE03D" wp14:editId="7DD672E7">
                            <wp:extent cx="702945" cy="702945"/>
                            <wp:effectExtent l="0" t="0" r="1905" b="0"/>
                            <wp:docPr id="4" name="Picture 4" descr="Target Aud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elevis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945" cy="702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AB814F" wp14:editId="478C854C">
                <wp:simplePos x="0" y="0"/>
                <wp:positionH relativeFrom="page">
                  <wp:posOffset>7899400</wp:posOffset>
                </wp:positionH>
                <wp:positionV relativeFrom="page">
                  <wp:posOffset>2946400</wp:posOffset>
                </wp:positionV>
                <wp:extent cx="1047115" cy="942340"/>
                <wp:effectExtent l="3175" t="3175" r="3175" b="0"/>
                <wp:wrapNone/>
                <wp:docPr id="28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FE69B" w14:textId="77777777" w:rsidR="008807A4" w:rsidRPr="008F2995" w:rsidRDefault="00486DB9" w:rsidP="008807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2F3BE" wp14:editId="374D8230">
                                  <wp:extent cx="1514901" cy="1514901"/>
                                  <wp:effectExtent l="0" t="0" r="0" b="0"/>
                                  <wp:docPr id="5" name="Picture 5" descr="Head with gea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omputer chi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886" cy="1515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B814F" id="Text Box 244" o:spid="_x0000_s1040" type="#_x0000_t202" style="position:absolute;margin-left:622pt;margin-top:232pt;width:82.45pt;height:74.2pt;z-index:2516720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" filled="f" stroked="f">
                <v:textbox style="mso-fit-shape-to-text:t">
                  <w:txbxContent>
                    <w:p w14:paraId="126FE69B" w14:textId="77777777" w:rsidR="008807A4" w:rsidRPr="008F2995" w:rsidRDefault="00486DB9" w:rsidP="008807A4">
                      <w:r>
                        <w:rPr>
                          <w:noProof/>
                        </w:rPr>
                        <w:drawing>
                          <wp:inline distT="0" distB="0" distL="0" distR="0" wp14:anchorId="2702F3BE" wp14:editId="374D8230">
                            <wp:extent cx="1514901" cy="1514901"/>
                            <wp:effectExtent l="0" t="0" r="0" b="0"/>
                            <wp:docPr id="5" name="Picture 5" descr="Head with gea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omputer chi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886" cy="1515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74E28707" wp14:editId="31631041">
                <wp:simplePos x="0" y="0"/>
                <wp:positionH relativeFrom="page">
                  <wp:posOffset>7482840</wp:posOffset>
                </wp:positionH>
                <wp:positionV relativeFrom="page">
                  <wp:posOffset>6143625</wp:posOffset>
                </wp:positionV>
                <wp:extent cx="1931670" cy="1014730"/>
                <wp:effectExtent l="0" t="0" r="0" b="0"/>
                <wp:wrapNone/>
                <wp:docPr id="27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3167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C4370" w14:textId="77777777" w:rsidR="00BD344B" w:rsidRDefault="00BD344B" w:rsidP="00BD344B">
                            <w:pPr>
                              <w:pStyle w:val="Address1"/>
                            </w:pPr>
                            <w:r>
                              <w:t>123 Main Street</w:t>
                            </w:r>
                          </w:p>
                          <w:p w14:paraId="5D7423DC" w14:textId="77777777" w:rsidR="00BD344B" w:rsidRDefault="00BD344B" w:rsidP="00BD344B">
                            <w:pPr>
                              <w:pStyle w:val="Address1"/>
                            </w:pPr>
                            <w:proofErr w:type="spellStart"/>
                            <w:r>
                              <w:t>Acmeville</w:t>
                            </w:r>
                            <w:proofErr w:type="spellEnd"/>
                            <w:r>
                              <w:t>, USA</w:t>
                            </w:r>
                          </w:p>
                          <w:p w14:paraId="4B9098A5" w14:textId="77777777" w:rsidR="00BD344B" w:rsidRPr="00BD344B" w:rsidRDefault="00BD344B" w:rsidP="00BD344B"/>
                          <w:p w14:paraId="053CD719" w14:textId="77777777" w:rsidR="00BD344B" w:rsidRDefault="00BD344B" w:rsidP="00BD344B">
                            <w:pPr>
                              <w:pStyle w:val="Address1"/>
                            </w:pPr>
                            <w:r>
                              <w:t>Phone: 555.555.0125</w:t>
                            </w:r>
                          </w:p>
                          <w:p w14:paraId="0A1495CE" w14:textId="77777777" w:rsidR="00BD344B" w:rsidRPr="00BD344B" w:rsidRDefault="00BD344B" w:rsidP="00BD344B"/>
                          <w:p w14:paraId="52C3AA65" w14:textId="77777777" w:rsidR="008807A4" w:rsidRDefault="00AD1A89" w:rsidP="004175CD">
                            <w:pPr>
                              <w:pStyle w:val="Address1"/>
                            </w:pPr>
                            <w:hyperlink r:id="rId18" w:history="1">
                              <w:r w:rsidR="00BD344B" w:rsidRPr="0021416D">
                                <w:rPr>
                                  <w:rStyle w:val="Hyperlink"/>
                                </w:rPr>
                                <w:t>info@smithtraining.ca</w:t>
                              </w:r>
                            </w:hyperlink>
                            <w:r w:rsidR="00BD344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28707" id="Text Box 243" o:spid="_x0000_s1041" type="#_x0000_t202" style="position:absolute;margin-left:589.2pt;margin-top:483.75pt;width:152.1pt;height:79.9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7CBC4370" w14:textId="77777777" w:rsidR="00BD344B" w:rsidRDefault="00BD344B" w:rsidP="00BD344B">
                      <w:pPr>
                        <w:pStyle w:val="Address1"/>
                      </w:pPr>
                      <w:r>
                        <w:t>123 Main Street</w:t>
                      </w:r>
                    </w:p>
                    <w:p w14:paraId="5D7423DC" w14:textId="77777777" w:rsidR="00BD344B" w:rsidRDefault="00BD344B" w:rsidP="00BD344B">
                      <w:pPr>
                        <w:pStyle w:val="Address1"/>
                      </w:pPr>
                      <w:proofErr w:type="spellStart"/>
                      <w:r>
                        <w:t>Acmeville</w:t>
                      </w:r>
                      <w:proofErr w:type="spellEnd"/>
                      <w:r>
                        <w:t>, USA</w:t>
                      </w:r>
                    </w:p>
                    <w:p w14:paraId="4B9098A5" w14:textId="77777777" w:rsidR="00BD344B" w:rsidRPr="00BD344B" w:rsidRDefault="00BD344B" w:rsidP="00BD344B"/>
                    <w:p w14:paraId="053CD719" w14:textId="77777777" w:rsidR="00BD344B" w:rsidRDefault="00BD344B" w:rsidP="00BD344B">
                      <w:pPr>
                        <w:pStyle w:val="Address1"/>
                      </w:pPr>
                      <w:r>
                        <w:t>Phone: 555.555.0125</w:t>
                      </w:r>
                    </w:p>
                    <w:p w14:paraId="0A1495CE" w14:textId="77777777" w:rsidR="00BD344B" w:rsidRPr="00BD344B" w:rsidRDefault="00BD344B" w:rsidP="00BD344B"/>
                    <w:p w14:paraId="52C3AA65" w14:textId="77777777" w:rsidR="008807A4" w:rsidRDefault="00AD1A89" w:rsidP="004175CD">
                      <w:pPr>
                        <w:pStyle w:val="Address1"/>
                      </w:pPr>
                      <w:hyperlink r:id="rId19" w:history="1">
                        <w:r w:rsidR="00BD344B" w:rsidRPr="0021416D">
                          <w:rPr>
                            <w:rStyle w:val="Hyperlink"/>
                          </w:rPr>
                          <w:t>info@smithtraining.ca</w:t>
                        </w:r>
                      </w:hyperlink>
                      <w:r w:rsidR="00BD344B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40735911" wp14:editId="242CB7A5">
                <wp:simplePos x="0" y="0"/>
                <wp:positionH relativeFrom="page">
                  <wp:posOffset>7377430</wp:posOffset>
                </wp:positionH>
                <wp:positionV relativeFrom="page">
                  <wp:posOffset>5647055</wp:posOffset>
                </wp:positionV>
                <wp:extent cx="1828800" cy="274955"/>
                <wp:effectExtent l="0" t="0" r="0" b="0"/>
                <wp:wrapNone/>
                <wp:docPr id="26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8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D32DB2" w14:textId="77777777" w:rsidR="008807A4" w:rsidRPr="00615652" w:rsidRDefault="00BD344B" w:rsidP="008807A4">
                            <w:pPr>
                              <w:pStyle w:val="Heading1"/>
                            </w:pPr>
                            <w:r>
                              <w:t>Smith Training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35911" id="Text Box 242" o:spid="_x0000_s1042" type="#_x0000_t202" style="position:absolute;margin-left:580.9pt;margin-top:444.65pt;width:2in;height:21.6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" filled="f" stroked="f">
                <o:lock v:ext="edit" shapetype="t"/>
                <v:textbox inset="2.85pt,2.85pt,2.85pt,2.85pt">
                  <w:txbxContent>
                    <w:p w14:paraId="62D32DB2" w14:textId="77777777" w:rsidR="008807A4" w:rsidRPr="00615652" w:rsidRDefault="00BD344B" w:rsidP="008807A4">
                      <w:pPr>
                        <w:pStyle w:val="Heading1"/>
                      </w:pPr>
                      <w:r>
                        <w:t>Smith Training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8992" behindDoc="0" locked="0" layoutInCell="1" allowOverlap="1" wp14:anchorId="628DFFF1" wp14:editId="7CA0B9EE">
                <wp:simplePos x="0" y="0"/>
                <wp:positionH relativeFrom="page">
                  <wp:posOffset>6938010</wp:posOffset>
                </wp:positionH>
                <wp:positionV relativeFrom="page">
                  <wp:posOffset>5617210</wp:posOffset>
                </wp:positionV>
                <wp:extent cx="2736215" cy="323850"/>
                <wp:effectExtent l="0" t="0" r="6985" b="0"/>
                <wp:wrapNone/>
                <wp:docPr id="25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736215" cy="3238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ACAC6" id="Oval 241" o:spid="_x0000_s1026" style="position:absolute;margin-left:546.3pt;margin-top:442.3pt;width:215.45pt;height:25.5pt;z-index:2516689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" fillcolor="#5b9bd5 [3208]" stroked="f">
                <o:lock v:ext="edit" shapetype="t"/>
                <v:textbox inset="2.88pt,2.88pt,2.88pt,2.88pt"/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D09E98E" wp14:editId="4051BD6F">
                <wp:simplePos x="0" y="0"/>
                <wp:positionH relativeFrom="page">
                  <wp:posOffset>620395</wp:posOffset>
                </wp:positionH>
                <wp:positionV relativeFrom="page">
                  <wp:posOffset>7141845</wp:posOffset>
                </wp:positionV>
                <wp:extent cx="6402705" cy="81280"/>
                <wp:effectExtent l="10795" t="121920" r="15875" b="130175"/>
                <wp:wrapNone/>
                <wp:docPr id="20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480000">
                          <a:off x="0" y="0"/>
                          <a:ext cx="6402705" cy="81280"/>
                          <a:chOff x="18456253" y="25996698"/>
                          <a:chExt cx="7039718" cy="89935"/>
                        </a:xfrm>
                      </wpg:grpSpPr>
                      <wps:wsp>
                        <wps:cNvPr id="21" name="Rectangle 237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8456253" y="25996698"/>
                            <a:ext cx="7039718" cy="89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2" name="Line 238"/>
                        <wps:cNvCnPr/>
                        <wps:spPr bwMode="auto">
                          <a:xfrm>
                            <a:off x="18501259" y="26041704"/>
                            <a:ext cx="69047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CC6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Oval 23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405959" y="25996698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CC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Oval 24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8456253" y="25996698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CC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BE08B" id="Group 236" o:spid="_x0000_s1026" style="position:absolute;margin-left:48.85pt;margin-top:562.35pt;width:504.15pt;height:6.4pt;rotation:-2;z-index:251667968;mso-position-horizontal-relative:page;mso-position-vertical-relative:page" coordorigin="184562,259966" coordsize="70397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">
                <v:rect id="Rectangle 237" o:spid="_x0000_s1027" style="position:absolute;left:184562;top:259966;width:70397;height:90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" stroked="f">
                  <v:stroke joinstyle="round"/>
                  <o:lock v:ext="edit" shapetype="t"/>
                  <v:textbox inset="2.88pt,2.88pt,2.88pt,2.88pt"/>
                </v:rect>
                <v:line id="Line 238" o:spid="_x0000_s1028" style="position:absolute;visibility:visible;mso-wrap-style:square" from="185012,260417" to="254059,26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" strokecolor="#fc6" strokeweight="1pt">
                  <v:shadow color="#ccc"/>
                </v:line>
                <v:oval id="Oval 239" o:spid="_x0000_s1029" style="position:absolute;left:254059;top:259966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" fillcolor="#fc6" stroked="f" strokecolor="#fc6" strokeweight="0" insetpen="t">
                  <v:shadow color="#ccc"/>
                  <o:lock v:ext="edit" shapetype="t"/>
                  <v:textbox inset="2.88pt,2.88pt,2.88pt,2.88pt"/>
                </v:oval>
                <v:oval id="Oval 240" o:spid="_x0000_s1030" style="position:absolute;left:184562;top:259966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" fillcolor="#fc6" stroked="f" strokecolor="#fc6" strokeweight="0" insetpen="t">
                  <v:shadow color="#ccc"/>
                  <o:lock v:ext="edit" shapetype="t"/>
                  <v:textbox inset="2.88pt,2.88pt,2.88pt,2.88pt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1ADD24CB" wp14:editId="30D92E94">
                <wp:simplePos x="0" y="0"/>
                <wp:positionH relativeFrom="page">
                  <wp:posOffset>598170</wp:posOffset>
                </wp:positionH>
                <wp:positionV relativeFrom="page">
                  <wp:posOffset>556895</wp:posOffset>
                </wp:positionV>
                <wp:extent cx="1625600" cy="742950"/>
                <wp:effectExtent l="0" t="4445" r="0" b="0"/>
                <wp:wrapNone/>
                <wp:docPr id="18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625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AC619" w14:textId="77777777" w:rsidR="008807A4" w:rsidRPr="00BE6C46" w:rsidRDefault="00BD344B" w:rsidP="007035C8">
                            <w:pPr>
                              <w:pStyle w:val="Heading3"/>
                            </w:pPr>
                            <w:r>
                              <w:t>HR Training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D24CB" id="Text Box 234" o:spid="_x0000_s1043" type="#_x0000_t202" style="position:absolute;margin-left:47.1pt;margin-top:43.85pt;width:128pt;height:58.5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" filled="f" stroked="f" strokeweight="0" insetpen="t">
                <o:lock v:ext="edit" shapetype="t"/>
                <v:textbox inset="2.85pt,2.85pt,2.85pt,2.85pt">
                  <w:txbxContent>
                    <w:p w14:paraId="6C7AC619" w14:textId="77777777" w:rsidR="008807A4" w:rsidRPr="00BE6C46" w:rsidRDefault="00BD344B" w:rsidP="007035C8">
                      <w:pPr>
                        <w:pStyle w:val="Heading3"/>
                      </w:pPr>
                      <w:r>
                        <w:t>HR Training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6DCAB66" wp14:editId="2AA83469">
                <wp:simplePos x="0" y="0"/>
                <wp:positionH relativeFrom="page">
                  <wp:posOffset>617855</wp:posOffset>
                </wp:positionH>
                <wp:positionV relativeFrom="page">
                  <wp:posOffset>895350</wp:posOffset>
                </wp:positionV>
                <wp:extent cx="2286635" cy="686435"/>
                <wp:effectExtent l="8255" t="9525" r="10160" b="8890"/>
                <wp:wrapNone/>
                <wp:docPr id="13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635" cy="686435"/>
                          <a:chOff x="18453736" y="19769139"/>
                          <a:chExt cx="2287053" cy="686515"/>
                        </a:xfrm>
                      </wpg:grpSpPr>
                      <wps:wsp>
                        <wps:cNvPr id="14" name="Rectangle 229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8453736" y="19769139"/>
                            <a:ext cx="2287053" cy="686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Oval 230"/>
                        <wps:cNvSpPr>
                          <a:spLocks noChangeArrowheads="1" noChangeShapeType="1"/>
                        </wps:cNvSpPr>
                        <wps:spPr bwMode="auto">
                          <a:xfrm rot="20820000">
                            <a:off x="18518090" y="19968109"/>
                            <a:ext cx="2185583" cy="307324"/>
                          </a:xfrm>
                          <a:prstGeom prst="ellipse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Oval 231"/>
                        <wps:cNvSpPr>
                          <a:spLocks noChangeArrowheads="1" noChangeShapeType="1"/>
                        </wps:cNvSpPr>
                        <wps:spPr bwMode="auto">
                          <a:xfrm rot="20820000">
                            <a:off x="18468718" y="19955576"/>
                            <a:ext cx="2257090" cy="2924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144B4" id="Group 228" o:spid="_x0000_s1026" style="position:absolute;margin-left:48.65pt;margin-top:70.5pt;width:180.05pt;height:54.05pt;z-index:251662848;mso-position-horizontal-relative:page;mso-position-vertical-relative:page" coordorigin="184537,197691" coordsize="22870,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">
                <v:rect id="Rectangle 229" o:spid="_x0000_s1027" style="position:absolute;left:184537;top:197691;width:22870;height:6865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" stroked="f">
                  <v:stroke joinstyle="round"/>
                  <o:lock v:ext="edit" shapetype="t"/>
                  <v:textbox inset="2.88pt,2.88pt,2.88pt,2.88pt"/>
                </v:rect>
                <v:oval id="Oval 230" o:spid="_x0000_s1028" style="position:absolute;left:185180;top:199681;width:21856;height:3073;rotation:-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" fillcolor="#fc6" stroked="f" strokeweight="0" insetpen="t">
                  <v:shadow color="#ccc"/>
                  <o:lock v:ext="edit" shapetype="t"/>
                  <v:textbox inset="2.88pt,2.88pt,2.88pt,2.88pt"/>
                </v:oval>
                <v:oval id="Oval 231" o:spid="_x0000_s1029" style="position:absolute;left:184687;top:199555;width:22571;height:2925;rotation:-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" stroked="f" strokeweight="0" insetpen="t">
                  <v:shadow color="#ccc"/>
                  <o:lock v:ext="edit" shapetype="t"/>
                  <v:textbox inset="2.88pt,2.88pt,2.88pt,2.88pt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11EF5725" wp14:editId="25EEE65B">
                <wp:simplePos x="0" y="0"/>
                <wp:positionH relativeFrom="page">
                  <wp:posOffset>7348855</wp:posOffset>
                </wp:positionH>
                <wp:positionV relativeFrom="page">
                  <wp:posOffset>821055</wp:posOffset>
                </wp:positionV>
                <wp:extent cx="2099945" cy="1691005"/>
                <wp:effectExtent l="19050" t="19050" r="14605" b="23495"/>
                <wp:wrapNone/>
                <wp:docPr id="12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099945" cy="1691005"/>
                        </a:xfrm>
                        <a:prstGeom prst="rect">
                          <a:avLst/>
                        </a:prstGeom>
                        <a:noFill/>
                        <a:ln w="28575" algn="in">
                          <a:solidFill>
                            <a:schemeClr val="accent5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8B38C0" w14:textId="77777777" w:rsidR="00A55AE5" w:rsidRDefault="00A55AE5"/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F5725" id="Text Box 227" o:spid="_x0000_s1044" type="#_x0000_t202" style="position:absolute;margin-left:578.65pt;margin-top:64.65pt;width:165.35pt;height:133.15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" filled="f" strokecolor="#5b9bd5 [3208]" strokeweight="2.25pt" insetpen="t">
                <v:stroke dashstyle="1 1"/>
                <o:lock v:ext="edit" shapetype="t"/>
                <v:textbox inset="2.85pt,2.85pt,2.85pt,2.85pt">
                  <w:txbxContent>
                    <w:p w14:paraId="748B38C0" w14:textId="77777777" w:rsidR="00A55AE5" w:rsidRDefault="00A55AE5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9080893" wp14:editId="243DCF3D">
                <wp:simplePos x="0" y="0"/>
                <wp:positionH relativeFrom="page">
                  <wp:posOffset>7061835</wp:posOffset>
                </wp:positionH>
                <wp:positionV relativeFrom="page">
                  <wp:posOffset>640080</wp:posOffset>
                </wp:positionV>
                <wp:extent cx="2410460" cy="4599940"/>
                <wp:effectExtent l="95250" t="76200" r="0" b="67310"/>
                <wp:wrapNone/>
                <wp:docPr id="6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420000">
                          <a:off x="0" y="0"/>
                          <a:ext cx="2410460" cy="4599940"/>
                          <a:chOff x="24897899" y="19514350"/>
                          <a:chExt cx="2410663" cy="4599891"/>
                        </a:xfrm>
                      </wpg:grpSpPr>
                      <wps:wsp>
                        <wps:cNvPr id="7" name="Rectangle 22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97899" y="19514350"/>
                            <a:ext cx="2410663" cy="45998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chemeClr val="accent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Line 223"/>
                        <wps:cNvCnPr/>
                        <wps:spPr bwMode="auto">
                          <a:xfrm>
                            <a:off x="24942905" y="19559356"/>
                            <a:ext cx="22756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Oval 22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7218550" y="19514350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 w="0" algn="in">
                            <a:solidFill>
                              <a:schemeClr val="accent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Oval 22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97899" y="24024306"/>
                            <a:ext cx="90012" cy="89935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 w="0" algn="in">
                            <a:solidFill>
                              <a:schemeClr val="accent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Line 226"/>
                        <wps:cNvCnPr/>
                        <wps:spPr bwMode="auto">
                          <a:xfrm>
                            <a:off x="24942867" y="19559356"/>
                            <a:ext cx="0" cy="44649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8BDC0" id="Group 221" o:spid="_x0000_s1026" style="position:absolute;margin-left:556.05pt;margin-top:50.4pt;width:189.8pt;height:362.2pt;rotation:-3;z-index:251660800;mso-position-horizontal-relative:page;mso-position-vertical-relative:page" coordorigin="248978,195143" coordsize="24106,45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">
                <v:rect id="Rectangle 222" o:spid="_x0000_s1027" style="position:absolute;left:248978;top:195143;width:24107;height:4599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" strokecolor="#5b9bd5 [3208]">
                  <v:stroke dashstyle="3 1" joinstyle="round"/>
                  <o:lock v:ext="edit" shapetype="t"/>
                  <v:textbox inset="2.88pt,2.88pt,2.88pt,2.88pt"/>
                </v:rect>
                <v:line id="Line 223" o:spid="_x0000_s1028" style="position:absolute;visibility:visible;mso-wrap-style:square" from="249429,195593" to="272185,19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" strokecolor="#5b9bd5 [3208]" strokeweight="1pt">
                  <v:stroke dashstyle="3 1"/>
                  <v:shadow color="#ccc"/>
                </v:line>
                <v:oval id="Oval 224" o:spid="_x0000_s1029" style="position:absolute;left:272185;top:195143;width:900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" fillcolor="#5b9bd5 [3208]" strokecolor="#5b9bd5 [3208]" strokeweight="0" insetpen="t">
                  <v:stroke dashstyle="3 1"/>
                  <v:shadow color="#ccc"/>
                  <o:lock v:ext="edit" shapetype="t"/>
                  <v:textbox inset="2.88pt,2.88pt,2.88pt,2.88pt"/>
                </v:oval>
                <v:oval id="Oval 225" o:spid="_x0000_s1030" style="position:absolute;left:248978;top:240243;width:901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" fillcolor="#5b9bd5 [3208]" strokecolor="#5b9bd5 [3208]" strokeweight="0" insetpen="t">
                  <v:stroke dashstyle="3 1"/>
                  <v:shadow color="#ccc"/>
                  <o:lock v:ext="edit" shapetype="t"/>
                  <v:textbox inset="2.88pt,2.88pt,2.88pt,2.88pt"/>
                </v:oval>
                <v:line id="Line 226" o:spid="_x0000_s1031" style="position:absolute;visibility:visible;mso-wrap-style:square" from="249428,195593" to="249428,24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" strokecolor="#5b9bd5 [3208]" strokeweight="1pt">
                  <v:stroke dashstyle="3 1"/>
                  <v:shadow color="#ccc"/>
                </v:line>
                <w10:wrap anchorx="page" anchory="page"/>
              </v:group>
            </w:pict>
          </mc:Fallback>
        </mc:AlternateContent>
      </w:r>
    </w:p>
    <w:sectPr w:rsidR="00615652" w:rsidSect="00DE45EC">
      <w:type w:val="nextColumn"/>
      <w:pgSz w:w="15840" w:h="12240" w:orient="landscape" w:code="1"/>
      <w:pgMar w:top="11448" w:right="864" w:bottom="318" w:left="86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952"/>
    <w:multiLevelType w:val="hybridMultilevel"/>
    <w:tmpl w:val="1FF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B9"/>
    <w:rsid w:val="0000229C"/>
    <w:rsid w:val="00065314"/>
    <w:rsid w:val="000E70AF"/>
    <w:rsid w:val="001D6219"/>
    <w:rsid w:val="001F7383"/>
    <w:rsid w:val="0020561B"/>
    <w:rsid w:val="002321F7"/>
    <w:rsid w:val="002A7968"/>
    <w:rsid w:val="002C5F6E"/>
    <w:rsid w:val="0032758E"/>
    <w:rsid w:val="00336716"/>
    <w:rsid w:val="00390E2F"/>
    <w:rsid w:val="003A16F3"/>
    <w:rsid w:val="003E6F76"/>
    <w:rsid w:val="004175CD"/>
    <w:rsid w:val="00446D6F"/>
    <w:rsid w:val="00486DB9"/>
    <w:rsid w:val="00506068"/>
    <w:rsid w:val="005063B3"/>
    <w:rsid w:val="005845DD"/>
    <w:rsid w:val="00615652"/>
    <w:rsid w:val="00630FA0"/>
    <w:rsid w:val="00660157"/>
    <w:rsid w:val="006B3D9A"/>
    <w:rsid w:val="007035C8"/>
    <w:rsid w:val="00741068"/>
    <w:rsid w:val="00752634"/>
    <w:rsid w:val="00755625"/>
    <w:rsid w:val="007631A3"/>
    <w:rsid w:val="00774ED2"/>
    <w:rsid w:val="007B7BE8"/>
    <w:rsid w:val="007D1E04"/>
    <w:rsid w:val="008118BB"/>
    <w:rsid w:val="0084154D"/>
    <w:rsid w:val="008807A4"/>
    <w:rsid w:val="008F2995"/>
    <w:rsid w:val="00A55AE5"/>
    <w:rsid w:val="00A56F89"/>
    <w:rsid w:val="00A609DE"/>
    <w:rsid w:val="00A97B26"/>
    <w:rsid w:val="00AC0216"/>
    <w:rsid w:val="00AD1A89"/>
    <w:rsid w:val="00AD64EE"/>
    <w:rsid w:val="00B21070"/>
    <w:rsid w:val="00B3514A"/>
    <w:rsid w:val="00B84ADC"/>
    <w:rsid w:val="00BD344B"/>
    <w:rsid w:val="00BE6C46"/>
    <w:rsid w:val="00C9334C"/>
    <w:rsid w:val="00D16932"/>
    <w:rsid w:val="00D24507"/>
    <w:rsid w:val="00DB05AC"/>
    <w:rsid w:val="00DE45EC"/>
    <w:rsid w:val="00E03525"/>
    <w:rsid w:val="00E36C9F"/>
    <w:rsid w:val="00F01E08"/>
    <w:rsid w:val="00F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A52CEF3"/>
  <w15:docId w15:val="{76828307-4FD5-4E35-AFE0-F84F1ECD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336716"/>
    <w:pPr>
      <w:jc w:val="center"/>
      <w:outlineLvl w:val="0"/>
    </w:pPr>
    <w:rPr>
      <w:rFonts w:ascii="Tahoma" w:hAnsi="Tahoma"/>
      <w:b/>
      <w:color w:val="FFFFFF"/>
      <w:spacing w:val="3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D6219"/>
    <w:pPr>
      <w:outlineLvl w:val="1"/>
    </w:pPr>
    <w:rPr>
      <w:rFonts w:ascii="Palatino Linotype" w:hAnsi="Palatino Linotype"/>
      <w:color w:val="4472C4" w:themeColor="accent1"/>
      <w:kern w:val="28"/>
      <w:sz w:val="48"/>
      <w:szCs w:val="52"/>
      <w:lang w:val="en"/>
    </w:rPr>
  </w:style>
  <w:style w:type="paragraph" w:styleId="Heading3">
    <w:name w:val="heading 3"/>
    <w:next w:val="Normal"/>
    <w:qFormat/>
    <w:rsid w:val="001D6219"/>
    <w:pPr>
      <w:spacing w:after="360"/>
      <w:outlineLvl w:val="2"/>
    </w:pPr>
    <w:rPr>
      <w:rFonts w:ascii="Palatino Linotype" w:hAnsi="Palatino Linotype" w:cs="Arial"/>
      <w:b/>
      <w:bCs/>
      <w:color w:val="4472C4" w:themeColor="accent1"/>
      <w:spacing w:val="20"/>
      <w:sz w:val="32"/>
      <w:szCs w:val="32"/>
      <w:lang w:val="en"/>
    </w:rPr>
  </w:style>
  <w:style w:type="paragraph" w:styleId="Heading4">
    <w:name w:val="heading 4"/>
    <w:next w:val="Normal"/>
    <w:qFormat/>
    <w:rsid w:val="007035C8"/>
    <w:pPr>
      <w:spacing w:before="360" w:after="240"/>
      <w:outlineLvl w:val="3"/>
    </w:pPr>
    <w:rPr>
      <w:rFonts w:ascii="Palatino Linotype" w:hAnsi="Palatino Linotype" w:cs="Arial"/>
      <w:bCs/>
      <w:color w:val="3399FF"/>
      <w:spacing w:val="10"/>
      <w:sz w:val="28"/>
      <w:szCs w:val="28"/>
      <w:lang w:val="en"/>
    </w:rPr>
  </w:style>
  <w:style w:type="paragraph" w:styleId="Heading7">
    <w:name w:val="heading 7"/>
    <w:aliases w:val="Heading 7 Char"/>
    <w:basedOn w:val="Normal"/>
    <w:link w:val="Heading7Char1"/>
    <w:qFormat/>
    <w:rsid w:val="00AC0216"/>
    <w:pPr>
      <w:widowControl w:val="0"/>
      <w:overflowPunct w:val="0"/>
      <w:autoSpaceDE w:val="0"/>
      <w:autoSpaceDN w:val="0"/>
      <w:adjustRightInd w:val="0"/>
      <w:spacing w:after="96"/>
      <w:outlineLvl w:val="6"/>
    </w:pPr>
    <w:rPr>
      <w:rFonts w:ascii="Arial Black" w:hAnsi="Arial Black" w:cs="Arial Black"/>
      <w:color w:val="3399FF"/>
      <w:kern w:val="28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Heading7Char1"/>
    <w:link w:val="Heading2"/>
    <w:rsid w:val="001D6219"/>
    <w:rPr>
      <w:rFonts w:ascii="Palatino Linotype" w:hAnsi="Palatino Linotype" w:cs="Arial Black"/>
      <w:color w:val="4472C4" w:themeColor="accent1"/>
      <w:kern w:val="28"/>
      <w:sz w:val="48"/>
      <w:szCs w:val="52"/>
      <w:lang w:val="en" w:eastAsia="en-US" w:bidi="ar-SA"/>
    </w:rPr>
  </w:style>
  <w:style w:type="character" w:customStyle="1" w:styleId="Heading7Char1">
    <w:name w:val="Heading 7 Char1"/>
    <w:aliases w:val="Heading 7 Char Char"/>
    <w:basedOn w:val="DefaultParagraphFont"/>
    <w:link w:val="Heading7"/>
    <w:rsid w:val="00AC0216"/>
    <w:rPr>
      <w:rFonts w:ascii="Arial Black" w:hAnsi="Arial Black" w:cs="Arial Black"/>
      <w:color w:val="3399FF"/>
      <w:kern w:val="28"/>
      <w:sz w:val="16"/>
      <w:lang w:val="en-US" w:eastAsia="en-US" w:bidi="ar-SA"/>
    </w:rPr>
  </w:style>
  <w:style w:type="paragraph" w:customStyle="1" w:styleId="CaptionText">
    <w:name w:val="CaptionText"/>
    <w:rsid w:val="000E70AF"/>
    <w:pPr>
      <w:jc w:val="center"/>
    </w:pPr>
    <w:rPr>
      <w:rFonts w:ascii="Arial" w:hAnsi="Arial" w:cs="Arial"/>
      <w:kern w:val="28"/>
      <w:sz w:val="15"/>
      <w:szCs w:val="15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4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E70AF"/>
    <w:pPr>
      <w:spacing w:after="143" w:line="406" w:lineRule="auto"/>
    </w:pPr>
    <w:rPr>
      <w:rFonts w:ascii="Tahoma" w:hAnsi="Tahoma" w:cs="Arial"/>
      <w:kern w:val="28"/>
      <w:sz w:val="18"/>
      <w:szCs w:val="18"/>
      <w:lang w:val="en"/>
    </w:rPr>
  </w:style>
  <w:style w:type="character" w:customStyle="1" w:styleId="BodyTextChar">
    <w:name w:val="Body Text Char"/>
    <w:basedOn w:val="DefaultParagraphFont"/>
    <w:link w:val="BodyText"/>
    <w:rsid w:val="000E70AF"/>
    <w:rPr>
      <w:rFonts w:ascii="Tahoma" w:hAnsi="Tahoma" w:cs="Arial"/>
      <w:kern w:val="28"/>
      <w:sz w:val="18"/>
      <w:szCs w:val="18"/>
      <w:lang w:val="en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4B"/>
    <w:rPr>
      <w:rFonts w:ascii="Tahoma" w:hAnsi="Tahoma" w:cs="Tahoma"/>
      <w:sz w:val="16"/>
      <w:szCs w:val="16"/>
    </w:rPr>
  </w:style>
  <w:style w:type="paragraph" w:customStyle="1" w:styleId="tagline">
    <w:name w:val="tagline"/>
    <w:basedOn w:val="Normal"/>
    <w:rsid w:val="000E70AF"/>
    <w:rPr>
      <w:rFonts w:ascii="Tahoma" w:hAnsi="Tahoma"/>
      <w:spacing w:val="20"/>
      <w:sz w:val="22"/>
    </w:rPr>
  </w:style>
  <w:style w:type="character" w:styleId="Hyperlink">
    <w:name w:val="Hyperlink"/>
    <w:basedOn w:val="DefaultParagraphFont"/>
    <w:uiPriority w:val="99"/>
    <w:unhideWhenUsed/>
    <w:rsid w:val="00BD344B"/>
    <w:rPr>
      <w:color w:val="0563C1" w:themeColor="hyperlink"/>
      <w:u w:val="single"/>
    </w:rPr>
  </w:style>
  <w:style w:type="paragraph" w:customStyle="1" w:styleId="Address1">
    <w:name w:val="Address 1"/>
    <w:next w:val="Normal"/>
    <w:rsid w:val="000E70AF"/>
    <w:rPr>
      <w:rFonts w:ascii="Palatino Linotype" w:hAnsi="Palatino Linotype"/>
      <w:sz w:val="22"/>
      <w:szCs w:val="24"/>
    </w:rPr>
  </w:style>
  <w:style w:type="paragraph" w:customStyle="1" w:styleId="Address2">
    <w:name w:val="Address 2"/>
    <w:next w:val="Normal"/>
    <w:rsid w:val="000E70AF"/>
    <w:rPr>
      <w:rFonts w:ascii="Tahoma" w:hAnsi="Tahoma" w:cs="Arial"/>
      <w:kern w:val="28"/>
      <w:sz w:val="18"/>
      <w:szCs w:val="18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E5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AE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AE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mailto:info@smithtraining.ca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hyperlink" Target="mailto:info@smithtraining.ca" TargetMode="External"/><Relationship Id="rId19" Type="http://schemas.openxmlformats.org/officeDocument/2006/relationships/hyperlink" Target="mailto:info@smithtraining.c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info@smithtraining.ca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User\AppData\Roaming\Microsoft\Templates\Brochure.dot" TargetMode="External"/></Relationships>
</file>

<file path=word/theme/theme1.xml><?xml version="1.0" encoding="utf-8"?>
<a:theme xmlns:a="http://schemas.openxmlformats.org/drawingml/2006/main" name="Atla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2B63F-6E4A-4397-BE04-D144891D17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4BA783-11D1-4882-BA0A-D4F325E40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345E6-B1EB-4916-AEBD-8E2CF107FA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035959-B251-4D59-B56C-C0CA2FD0F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 Kotze</cp:lastModifiedBy>
  <cp:revision>2</cp:revision>
  <dcterms:created xsi:type="dcterms:W3CDTF">2021-11-15T15:09:00Z</dcterms:created>
  <dcterms:modified xsi:type="dcterms:W3CDTF">2021-11-15T15:09:00Z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TC060873201033</vt:lpwstr>
  </property>
  <property fmtid="{D5CDD505-2E9C-101B-9397-08002B2CF9AE}" pid="3" name="ContentTypeId">
    <vt:lpwstr>0x0101000E1CD5F422E388419BB522F4435A2991</vt:lpwstr>
  </property>
</Properties>
</file>